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2CA59" w14:textId="77777777" w:rsidR="0098677B" w:rsidRDefault="00C04F39" w:rsidP="00C14F9A">
      <w:pPr>
        <w:pStyle w:val="SCRP-PaperTitle"/>
      </w:pPr>
      <w:r>
        <w:t>CET351</w:t>
      </w:r>
      <w:r w:rsidR="0098677B">
        <w:t xml:space="preserve"> Research Paper</w:t>
      </w:r>
    </w:p>
    <w:p w14:paraId="7BA9A20D" w14:textId="77777777" w:rsidR="0098677B" w:rsidRDefault="0098677B" w:rsidP="00C14F9A">
      <w:pPr>
        <w:pStyle w:val="SCRP-PaperTitle"/>
      </w:pPr>
      <w:r>
        <w:t>Assignment Cover sheet</w:t>
      </w:r>
    </w:p>
    <w:p w14:paraId="35BAD83D" w14:textId="77777777" w:rsidR="0098677B" w:rsidRDefault="0098677B" w:rsidP="00C14F9A">
      <w:pPr>
        <w:pStyle w:val="SCRP-PaperTitle"/>
        <w:rPr>
          <w:b w:val="0"/>
          <w:bCs w:val="0"/>
          <w:sz w:val="20"/>
          <w:szCs w:val="20"/>
        </w:rPr>
      </w:pPr>
      <w:r w:rsidRPr="0098677B">
        <w:rPr>
          <w:b w:val="0"/>
          <w:bCs w:val="0"/>
          <w:sz w:val="20"/>
          <w:szCs w:val="20"/>
        </w:rPr>
        <w:t xml:space="preserve"> (this </w:t>
      </w:r>
      <w:r w:rsidR="00BC3BA5">
        <w:rPr>
          <w:b w:val="0"/>
          <w:bCs w:val="0"/>
          <w:sz w:val="20"/>
          <w:szCs w:val="20"/>
        </w:rPr>
        <w:t xml:space="preserve">page </w:t>
      </w:r>
      <w:r w:rsidRPr="0098677B">
        <w:rPr>
          <w:b w:val="0"/>
          <w:bCs w:val="0"/>
          <w:sz w:val="20"/>
          <w:szCs w:val="20"/>
        </w:rPr>
        <w:t>will be deleted before</w:t>
      </w:r>
      <w:r>
        <w:rPr>
          <w:b w:val="0"/>
          <w:bCs w:val="0"/>
          <w:sz w:val="20"/>
          <w:szCs w:val="20"/>
        </w:rPr>
        <w:t xml:space="preserve"> the paper is published)</w:t>
      </w:r>
    </w:p>
    <w:p w14:paraId="5C067E64" w14:textId="77777777" w:rsidR="0098677B" w:rsidRDefault="0098677B" w:rsidP="00C14F9A">
      <w:pPr>
        <w:pStyle w:val="SCRP-PaperTitle"/>
        <w:rPr>
          <w:b w:val="0"/>
          <w:bCs w:val="0"/>
          <w:sz w:val="20"/>
          <w:szCs w:val="20"/>
        </w:rPr>
      </w:pPr>
    </w:p>
    <w:p w14:paraId="002BA131" w14:textId="77777777" w:rsidR="0098677B" w:rsidRDefault="0098677B" w:rsidP="00C14F9A">
      <w:pPr>
        <w:pStyle w:val="SCRP-PaperTitle"/>
        <w:rPr>
          <w:b w:val="0"/>
          <w:bCs w:val="0"/>
          <w:sz w:val="20"/>
          <w:szCs w:val="20"/>
        </w:rPr>
      </w:pPr>
    </w:p>
    <w:p w14:paraId="24D386A1" w14:textId="77777777" w:rsidR="0098677B" w:rsidRDefault="0098677B" w:rsidP="006C4773">
      <w:pPr>
        <w:pStyle w:val="SCRP-PaperTitle"/>
        <w:tabs>
          <w:tab w:val="left" w:pos="2880"/>
        </w:tabs>
        <w:jc w:val="left"/>
        <w:rPr>
          <w:b w:val="0"/>
          <w:bCs w:val="0"/>
          <w:sz w:val="20"/>
          <w:szCs w:val="20"/>
        </w:rPr>
      </w:pPr>
      <w:r>
        <w:rPr>
          <w:b w:val="0"/>
          <w:bCs w:val="0"/>
          <w:sz w:val="20"/>
          <w:szCs w:val="20"/>
        </w:rPr>
        <w:t xml:space="preserve">Student name: </w:t>
      </w:r>
      <w:r w:rsidR="00103AE0">
        <w:rPr>
          <w:b w:val="0"/>
          <w:bCs w:val="0"/>
          <w:sz w:val="20"/>
          <w:szCs w:val="20"/>
        </w:rPr>
        <w:t>Begang Godwin Nthubu</w:t>
      </w:r>
      <w:r w:rsidR="006C4773">
        <w:rPr>
          <w:b w:val="0"/>
          <w:bCs w:val="0"/>
          <w:sz w:val="20"/>
          <w:szCs w:val="20"/>
        </w:rPr>
        <w:tab/>
      </w:r>
    </w:p>
    <w:p w14:paraId="61E0A04F" w14:textId="77777777" w:rsidR="00C04F39" w:rsidRDefault="0098677B" w:rsidP="006C4773">
      <w:pPr>
        <w:pStyle w:val="SCRP-PaperTitle"/>
        <w:tabs>
          <w:tab w:val="left" w:pos="2880"/>
        </w:tabs>
        <w:jc w:val="left"/>
        <w:rPr>
          <w:b w:val="0"/>
          <w:bCs w:val="0"/>
          <w:sz w:val="20"/>
          <w:szCs w:val="20"/>
        </w:rPr>
      </w:pPr>
      <w:r>
        <w:rPr>
          <w:b w:val="0"/>
          <w:bCs w:val="0"/>
          <w:sz w:val="20"/>
          <w:szCs w:val="20"/>
        </w:rPr>
        <w:t xml:space="preserve">Student Registration </w:t>
      </w:r>
      <w:r w:rsidR="00C173A5">
        <w:rPr>
          <w:b w:val="0"/>
          <w:bCs w:val="0"/>
          <w:sz w:val="20"/>
          <w:szCs w:val="20"/>
        </w:rPr>
        <w:t>Number: Bh</w:t>
      </w:r>
      <w:r w:rsidR="00103AE0">
        <w:rPr>
          <w:b w:val="0"/>
          <w:bCs w:val="0"/>
          <w:sz w:val="20"/>
          <w:szCs w:val="20"/>
        </w:rPr>
        <w:t>77</w:t>
      </w:r>
      <w:r w:rsidR="00C173A5">
        <w:rPr>
          <w:b w:val="0"/>
          <w:bCs w:val="0"/>
          <w:sz w:val="20"/>
          <w:szCs w:val="20"/>
        </w:rPr>
        <w:t>oe (</w:t>
      </w:r>
      <w:r w:rsidR="00103AE0">
        <w:rPr>
          <w:b w:val="0"/>
          <w:bCs w:val="0"/>
          <w:sz w:val="20"/>
          <w:szCs w:val="20"/>
        </w:rPr>
        <w:t>Fcse17-012)</w:t>
      </w:r>
    </w:p>
    <w:p w14:paraId="0172EC6A" w14:textId="77777777" w:rsidR="0098677B" w:rsidRDefault="00C04F39" w:rsidP="006C4773">
      <w:pPr>
        <w:pStyle w:val="SCRP-PaperTitle"/>
        <w:tabs>
          <w:tab w:val="left" w:pos="2880"/>
        </w:tabs>
        <w:jc w:val="left"/>
        <w:rPr>
          <w:b w:val="0"/>
          <w:bCs w:val="0"/>
          <w:sz w:val="20"/>
          <w:szCs w:val="20"/>
        </w:rPr>
      </w:pPr>
      <w:r>
        <w:rPr>
          <w:b w:val="0"/>
          <w:bCs w:val="0"/>
          <w:sz w:val="20"/>
          <w:szCs w:val="20"/>
        </w:rPr>
        <w:t xml:space="preserve">Students Degree: Computer Systems Engineering </w:t>
      </w:r>
    </w:p>
    <w:p w14:paraId="30E45FB2" w14:textId="77777777" w:rsidR="0098677B" w:rsidRDefault="0098677B" w:rsidP="006C4773">
      <w:pPr>
        <w:pStyle w:val="SCRP-PaperTitle"/>
        <w:tabs>
          <w:tab w:val="left" w:pos="2880"/>
        </w:tabs>
        <w:jc w:val="left"/>
        <w:rPr>
          <w:b w:val="0"/>
          <w:bCs w:val="0"/>
          <w:sz w:val="20"/>
          <w:szCs w:val="20"/>
        </w:rPr>
      </w:pPr>
      <w:r>
        <w:rPr>
          <w:b w:val="0"/>
          <w:bCs w:val="0"/>
          <w:sz w:val="20"/>
          <w:szCs w:val="20"/>
        </w:rPr>
        <w:t>Off Campus Centre or College:</w:t>
      </w:r>
    </w:p>
    <w:p w14:paraId="44380A8E" w14:textId="77777777" w:rsidR="00C93626" w:rsidRDefault="006C4773" w:rsidP="00103AE0">
      <w:pPr>
        <w:pStyle w:val="SCRP-Normaltext"/>
        <w:rPr>
          <w:b/>
          <w:bCs/>
        </w:rPr>
      </w:pPr>
      <w:r>
        <w:rPr>
          <w:b/>
          <w:bCs/>
        </w:rPr>
        <w:t>R</w:t>
      </w:r>
      <w:r w:rsidR="00B66EC9">
        <w:rPr>
          <w:b/>
          <w:bCs/>
        </w:rPr>
        <w:t>esearch</w:t>
      </w:r>
      <w:r>
        <w:rPr>
          <w:b/>
          <w:bCs/>
        </w:rPr>
        <w:t xml:space="preserve"> P</w:t>
      </w:r>
      <w:r w:rsidR="00B66EC9">
        <w:rPr>
          <w:b/>
          <w:bCs/>
        </w:rPr>
        <w:t>aper</w:t>
      </w:r>
      <w:r>
        <w:rPr>
          <w:b/>
          <w:bCs/>
        </w:rPr>
        <w:t xml:space="preserve"> title:</w:t>
      </w:r>
      <w:r w:rsidR="00103AE0" w:rsidRPr="00103AE0">
        <w:t xml:space="preserve"> </w:t>
      </w:r>
      <w:r w:rsidR="00103AE0" w:rsidRPr="00CD60B6">
        <w:t xml:space="preserve">A Critical Analysis </w:t>
      </w:r>
      <w:r w:rsidR="00C173A5" w:rsidRPr="00CD60B6">
        <w:t>of</w:t>
      </w:r>
      <w:r w:rsidR="00103AE0" w:rsidRPr="00CD60B6">
        <w:t xml:space="preserve"> Block Chain Technology Systems </w:t>
      </w:r>
      <w:r w:rsidR="00C173A5" w:rsidRPr="00CD60B6">
        <w:t>to</w:t>
      </w:r>
      <w:r w:rsidR="00103AE0" w:rsidRPr="00CD60B6">
        <w:t xml:space="preserve"> Improve Cloud Computing Storage Data Loss </w:t>
      </w:r>
      <w:r w:rsidR="00C173A5" w:rsidRPr="00CD60B6">
        <w:t>and</w:t>
      </w:r>
      <w:r w:rsidR="00103AE0">
        <w:t xml:space="preserve"> Security</w:t>
      </w:r>
    </w:p>
    <w:p w14:paraId="34F9B53A" w14:textId="77777777" w:rsidR="00C04F39" w:rsidRPr="00467EAC" w:rsidRDefault="00C93626" w:rsidP="006C4773">
      <w:pPr>
        <w:pStyle w:val="SCRP-PaperTitle"/>
        <w:tabs>
          <w:tab w:val="left" w:pos="2880"/>
        </w:tabs>
        <w:jc w:val="left"/>
      </w:pPr>
      <w:r>
        <w:rPr>
          <w:b w:val="0"/>
          <w:bCs w:val="0"/>
          <w:sz w:val="20"/>
          <w:szCs w:val="20"/>
        </w:rPr>
        <w:t xml:space="preserve">Word </w:t>
      </w:r>
      <w:r w:rsidR="00C173A5">
        <w:rPr>
          <w:b w:val="0"/>
          <w:bCs w:val="0"/>
          <w:sz w:val="20"/>
          <w:szCs w:val="20"/>
        </w:rPr>
        <w:t>count:</w:t>
      </w:r>
      <w:r>
        <w:rPr>
          <w:b w:val="0"/>
          <w:bCs w:val="0"/>
          <w:sz w:val="20"/>
          <w:szCs w:val="20"/>
        </w:rPr>
        <w:t xml:space="preserve"> </w:t>
      </w:r>
      <w:r w:rsidR="00103AE0">
        <w:rPr>
          <w:b w:val="0"/>
          <w:bCs w:val="0"/>
          <w:sz w:val="20"/>
          <w:szCs w:val="20"/>
        </w:rPr>
        <w:t>2</w:t>
      </w:r>
      <w:r w:rsidR="00467EAC">
        <w:rPr>
          <w:b w:val="0"/>
          <w:bCs w:val="0"/>
          <w:sz w:val="20"/>
          <w:szCs w:val="20"/>
        </w:rPr>
        <w:t>5</w:t>
      </w:r>
      <w:r w:rsidR="003B6BBC">
        <w:rPr>
          <w:b w:val="0"/>
          <w:bCs w:val="0"/>
          <w:sz w:val="20"/>
          <w:szCs w:val="20"/>
        </w:rPr>
        <w:t>3</w:t>
      </w:r>
      <w:r w:rsidR="00467EAC">
        <w:rPr>
          <w:b w:val="0"/>
          <w:bCs w:val="0"/>
          <w:sz w:val="20"/>
          <w:szCs w:val="20"/>
        </w:rPr>
        <w:t>8</w:t>
      </w:r>
    </w:p>
    <w:p w14:paraId="6AAA46BD" w14:textId="77777777" w:rsidR="00B66EC9" w:rsidRDefault="00C04F39" w:rsidP="006C4773">
      <w:pPr>
        <w:pStyle w:val="SCRP-PaperTitle"/>
        <w:tabs>
          <w:tab w:val="left" w:pos="2880"/>
        </w:tabs>
        <w:jc w:val="left"/>
        <w:rPr>
          <w:b w:val="0"/>
          <w:bCs w:val="0"/>
          <w:sz w:val="20"/>
          <w:szCs w:val="20"/>
        </w:rPr>
      </w:pPr>
      <w:r>
        <w:rPr>
          <w:b w:val="0"/>
          <w:bCs w:val="0"/>
          <w:sz w:val="20"/>
          <w:szCs w:val="20"/>
        </w:rPr>
        <w:t xml:space="preserve">Relevance of this research topic: </w:t>
      </w:r>
      <w:r w:rsidR="00467EAC">
        <w:rPr>
          <w:b w:val="0"/>
          <w:bCs w:val="0"/>
          <w:sz w:val="20"/>
          <w:szCs w:val="20"/>
        </w:rPr>
        <w:t>block chain technology is a new concept in the world of information systems and internet of things, it was first implemented in cryptocurrency bitcoin to enhance security and it proved worthy to be adapted as a  security feature. This research is very relevant to the course studied because it addresses the programming aspect learnt throughout the course, it also highlights and enhances research skills and writing skills which can be applied to other modules.</w:t>
      </w:r>
    </w:p>
    <w:p w14:paraId="2168A43E" w14:textId="77777777" w:rsidR="00CF39ED" w:rsidRPr="00CD60B6" w:rsidRDefault="0098677B" w:rsidP="0098677B">
      <w:pPr>
        <w:pStyle w:val="SCRP-PaperTitle"/>
        <w:ind w:firstLine="202"/>
      </w:pPr>
      <w:r w:rsidRPr="0098677B">
        <w:rPr>
          <w:b w:val="0"/>
          <w:bCs w:val="0"/>
          <w:sz w:val="20"/>
          <w:szCs w:val="20"/>
        </w:rPr>
        <w:br w:type="page"/>
      </w:r>
      <w:r w:rsidR="00CD60B6" w:rsidRPr="00CD60B6">
        <w:lastRenderedPageBreak/>
        <w:t xml:space="preserve">A Critical Analysis </w:t>
      </w:r>
      <w:r w:rsidR="00C173A5" w:rsidRPr="00CD60B6">
        <w:t>of</w:t>
      </w:r>
      <w:r w:rsidR="00CD60B6" w:rsidRPr="00CD60B6">
        <w:t xml:space="preserve"> Block Chain Technology Systems </w:t>
      </w:r>
      <w:r w:rsidR="00C173A5" w:rsidRPr="00CD60B6">
        <w:t>to</w:t>
      </w:r>
      <w:r w:rsidR="00CD60B6" w:rsidRPr="00CD60B6">
        <w:t xml:space="preserve"> Improve Cloud Computing Storage Data Loss </w:t>
      </w:r>
      <w:r w:rsidR="00C173A5" w:rsidRPr="00CD60B6">
        <w:t>and</w:t>
      </w:r>
      <w:r w:rsidR="00CD60B6">
        <w:t xml:space="preserve"> Security</w:t>
      </w:r>
    </w:p>
    <w:p w14:paraId="4671A15C" w14:textId="77777777" w:rsidR="00533C4B" w:rsidRDefault="00533C4B" w:rsidP="00472048">
      <w:pPr>
        <w:pStyle w:val="AuthorsName"/>
      </w:pPr>
    </w:p>
    <w:p w14:paraId="1048212A" w14:textId="77777777" w:rsidR="00CF39ED" w:rsidRDefault="00CD60B6" w:rsidP="00E56AA7">
      <w:pPr>
        <w:pStyle w:val="SCRPAuthorName"/>
      </w:pPr>
      <w:r>
        <w:t>Begang Godwin Nthubu</w:t>
      </w:r>
    </w:p>
    <w:p w14:paraId="3A2CFA76" w14:textId="77777777" w:rsidR="00F3670E" w:rsidRPr="007C7FD2" w:rsidRDefault="00F3670E" w:rsidP="00E56AA7">
      <w:pPr>
        <w:pStyle w:val="SCRPAuthorName"/>
      </w:pPr>
    </w:p>
    <w:p w14:paraId="6A914F2A" w14:textId="77777777" w:rsidR="00CF39ED" w:rsidRDefault="00CF39ED" w:rsidP="00B24E35">
      <w:pPr>
        <w:pStyle w:val="SCRPAbstractHeading"/>
        <w:ind w:right="83"/>
      </w:pPr>
      <w:r w:rsidRPr="007C7FD2">
        <w:t>Abstract</w:t>
      </w:r>
    </w:p>
    <w:p w14:paraId="6396F757" w14:textId="77777777" w:rsidR="00312369" w:rsidRPr="00FC64B9" w:rsidRDefault="003E6A26" w:rsidP="00312369">
      <w:pPr>
        <w:pStyle w:val="SCRPAbstractText"/>
      </w:pPr>
      <w:r w:rsidRPr="00FC64B9">
        <w:t>Cloud computing is regarded as one of the most growing technology in the market</w:t>
      </w:r>
      <w:r w:rsidR="00EF5663" w:rsidRPr="00FC64B9">
        <w:t xml:space="preserve"> of information technology and internet of things</w:t>
      </w:r>
      <w:r w:rsidR="00CF39ED" w:rsidRPr="00FC64B9">
        <w:t>.</w:t>
      </w:r>
      <w:r w:rsidR="00EF5663" w:rsidRPr="00FC64B9">
        <w:t xml:space="preserve"> </w:t>
      </w:r>
      <w:r w:rsidR="00C173A5" w:rsidRPr="00FC64B9">
        <w:t>However,</w:t>
      </w:r>
      <w:r w:rsidR="00EF5663" w:rsidRPr="00FC64B9">
        <w:t xml:space="preserve"> the biggest problem is data loss and security problems caused by its structure of having a centralized administration. </w:t>
      </w:r>
      <w:r w:rsidR="00312369" w:rsidRPr="00FC64B9">
        <w:t>The purpose of this survey</w:t>
      </w:r>
      <w:r w:rsidR="000F14BD" w:rsidRPr="00FC64B9">
        <w:t xml:space="preserve"> paper</w:t>
      </w:r>
      <w:r w:rsidR="00312369" w:rsidRPr="00FC64B9">
        <w:t xml:space="preserve"> is to critically </w:t>
      </w:r>
      <w:r w:rsidR="00C173A5" w:rsidRPr="00FC64B9">
        <w:t>analyse</w:t>
      </w:r>
      <w:r w:rsidR="00312369" w:rsidRPr="00FC64B9">
        <w:t xml:space="preserve"> how block chain technology decentralized or distributed system can be used to </w:t>
      </w:r>
      <w:r w:rsidR="00312369" w:rsidRPr="00D74B41">
        <w:t>improve</w:t>
      </w:r>
      <w:r w:rsidR="00312369" w:rsidRPr="00FC64B9">
        <w:t xml:space="preserve"> cloud </w:t>
      </w:r>
      <w:r w:rsidR="00C173A5" w:rsidRPr="00FC64B9">
        <w:t>computing, and</w:t>
      </w:r>
      <w:r w:rsidR="00312369" w:rsidRPr="00FC64B9">
        <w:t xml:space="preserve"> to evaluate other systems proposed by different authors.</w:t>
      </w:r>
    </w:p>
    <w:p w14:paraId="319BB2D4" w14:textId="77777777" w:rsidR="00CF39ED" w:rsidRPr="00FC64B9" w:rsidRDefault="00EF5663" w:rsidP="00C14F9A">
      <w:pPr>
        <w:pStyle w:val="SCRPAbstractText"/>
      </w:pPr>
      <w:r w:rsidRPr="00FC64B9">
        <w:t>In this</w:t>
      </w:r>
      <w:r w:rsidR="00312369" w:rsidRPr="00FC64B9">
        <w:t xml:space="preserve"> survey</w:t>
      </w:r>
      <w:r w:rsidRPr="00FC64B9">
        <w:t xml:space="preserve"> </w:t>
      </w:r>
      <w:r w:rsidR="00312369" w:rsidRPr="00FC64B9">
        <w:t>paper</w:t>
      </w:r>
      <w:r w:rsidRPr="00FC64B9">
        <w:t xml:space="preserve"> current knowledge aimed at improving cloud computing data loss and security will be discussed and </w:t>
      </w:r>
      <w:r w:rsidR="00C173A5" w:rsidRPr="00FC64B9">
        <w:t>analysed</w:t>
      </w:r>
      <w:r w:rsidRPr="00FC64B9">
        <w:t>. It</w:t>
      </w:r>
      <w:r w:rsidR="00312369" w:rsidRPr="00FC64B9">
        <w:t xml:space="preserve"> </w:t>
      </w:r>
      <w:r w:rsidRPr="00FC64B9">
        <w:t>focus</w:t>
      </w:r>
      <w:r w:rsidR="00312369" w:rsidRPr="00FC64B9">
        <w:t>es</w:t>
      </w:r>
      <w:r w:rsidRPr="00FC64B9">
        <w:t xml:space="preserve"> on three different methods which use blockchain as a foundation to create a decentralized or distributed cloud computing system. The results and experiments conducted are assessed to determine the best solution for creating a decentralized cloud computing storage using block chain. In conclusion the author </w:t>
      </w:r>
      <w:r w:rsidR="00C173A5" w:rsidRPr="00FC64B9">
        <w:t>suggests</w:t>
      </w:r>
      <w:r w:rsidRPr="00FC64B9">
        <w:t xml:space="preserve"> ways of improving the experiments and results.</w:t>
      </w:r>
    </w:p>
    <w:p w14:paraId="3D2829E9" w14:textId="77777777" w:rsidR="00BE212A" w:rsidRPr="00FC64B9" w:rsidRDefault="00BE212A" w:rsidP="00625656">
      <w:pPr>
        <w:pStyle w:val="HeadingSection"/>
      </w:pPr>
    </w:p>
    <w:p w14:paraId="48DCA0A4" w14:textId="77777777" w:rsidR="00ED1ACB" w:rsidRDefault="00ED1ACB" w:rsidP="00625656">
      <w:pPr>
        <w:pStyle w:val="HeadingSection"/>
        <w:sectPr w:rsidR="00ED1ACB" w:rsidSect="007C7FD2">
          <w:type w:val="continuous"/>
          <w:pgSz w:w="11907" w:h="16840" w:code="9"/>
          <w:pgMar w:top="1701" w:right="1737" w:bottom="2552" w:left="1440" w:header="709" w:footer="1701" w:gutter="0"/>
          <w:cols w:space="720"/>
        </w:sectPr>
      </w:pPr>
    </w:p>
    <w:p w14:paraId="530B9AFA" w14:textId="77777777" w:rsidR="00BF0451" w:rsidRDefault="00BF0451" w:rsidP="00410CA8">
      <w:pPr>
        <w:pStyle w:val="SCRPSectionHeading"/>
      </w:pPr>
      <w:r>
        <w:t xml:space="preserve">1 </w:t>
      </w:r>
      <w:r w:rsidRPr="00BF0451">
        <w:t>Introduction</w:t>
      </w:r>
    </w:p>
    <w:p w14:paraId="7F455C22" w14:textId="77777777" w:rsidR="00BF0451" w:rsidRDefault="000F14BD" w:rsidP="00BF0451">
      <w:pPr>
        <w:jc w:val="both"/>
        <w:rPr>
          <w:sz w:val="20"/>
        </w:rPr>
      </w:pPr>
      <w:bookmarkStart w:id="0" w:name="_Hlk56061483"/>
      <w:bookmarkStart w:id="1" w:name="_Hlk56061563"/>
      <w:r>
        <w:rPr>
          <w:sz w:val="20"/>
        </w:rPr>
        <w:t>According to Horsman</w:t>
      </w:r>
      <w:r w:rsidR="0091128E">
        <w:rPr>
          <w:sz w:val="20"/>
        </w:rPr>
        <w:t xml:space="preserve"> </w:t>
      </w:r>
      <w:r w:rsidR="002718D4">
        <w:rPr>
          <w:sz w:val="20"/>
        </w:rPr>
        <w:t xml:space="preserve">(2020), </w:t>
      </w:r>
      <w:r w:rsidR="00BF0451">
        <w:rPr>
          <w:sz w:val="20"/>
        </w:rPr>
        <w:t xml:space="preserve">Cloud computing is a well-adapted technology used by different people and </w:t>
      </w:r>
      <w:r w:rsidR="00AD2821">
        <w:rPr>
          <w:sz w:val="20"/>
        </w:rPr>
        <w:t>organizations</w:t>
      </w:r>
      <w:r w:rsidR="00BF0451">
        <w:rPr>
          <w:sz w:val="20"/>
        </w:rPr>
        <w:t xml:space="preserve">. This technology is </w:t>
      </w:r>
      <w:r w:rsidR="00C173A5">
        <w:rPr>
          <w:sz w:val="20"/>
        </w:rPr>
        <w:t>used to</w:t>
      </w:r>
      <w:r w:rsidR="00BF0451">
        <w:rPr>
          <w:sz w:val="20"/>
        </w:rPr>
        <w:t xml:space="preserve"> send, store, and manage data online without having any infrastructure, hardware or local server put in place.</w:t>
      </w:r>
      <w:r w:rsidR="0091128E" w:rsidRPr="0091128E">
        <w:t xml:space="preserve"> </w:t>
      </w:r>
      <w:r w:rsidR="0091128E" w:rsidRPr="0091128E">
        <w:rPr>
          <w:sz w:val="20"/>
        </w:rPr>
        <w:t xml:space="preserve">Karumanchi </w:t>
      </w:r>
      <w:r w:rsidR="0091128E">
        <w:rPr>
          <w:sz w:val="20"/>
        </w:rPr>
        <w:t>et al (2019)</w:t>
      </w:r>
      <w:r w:rsidR="00BF0451">
        <w:rPr>
          <w:sz w:val="20"/>
        </w:rPr>
        <w:t xml:space="preserve"> explains that cloud computing provides three main services, software as a service (</w:t>
      </w:r>
      <w:r w:rsidR="00410CA8">
        <w:rPr>
          <w:sz w:val="20"/>
        </w:rPr>
        <w:t>SaaS</w:t>
      </w:r>
      <w:r w:rsidR="00BF0451">
        <w:rPr>
          <w:sz w:val="20"/>
        </w:rPr>
        <w:t>), this service is delivered over the internet and developed for the end users. Platform as a service (</w:t>
      </w:r>
      <w:r w:rsidR="00410CA8">
        <w:rPr>
          <w:sz w:val="20"/>
        </w:rPr>
        <w:t>P</w:t>
      </w:r>
      <w:r w:rsidR="00BF0451">
        <w:rPr>
          <w:sz w:val="20"/>
        </w:rPr>
        <w:t>aas) is a set of services and tools design to simplify coding and deployment of applications efficient</w:t>
      </w:r>
      <w:r w:rsidR="00AD2821">
        <w:rPr>
          <w:sz w:val="20"/>
        </w:rPr>
        <w:t>ly</w:t>
      </w:r>
      <w:r w:rsidR="00BF0451">
        <w:rPr>
          <w:sz w:val="20"/>
        </w:rPr>
        <w:t>. Infrastructure as a service (</w:t>
      </w:r>
      <w:r w:rsidR="00410CA8">
        <w:rPr>
          <w:sz w:val="20"/>
        </w:rPr>
        <w:t>I</w:t>
      </w:r>
      <w:r w:rsidR="00BF0451">
        <w:rPr>
          <w:sz w:val="20"/>
        </w:rPr>
        <w:t>aas</w:t>
      </w:r>
      <w:r w:rsidR="00C173A5">
        <w:rPr>
          <w:sz w:val="20"/>
        </w:rPr>
        <w:t>), is</w:t>
      </w:r>
      <w:r w:rsidR="00BF0451">
        <w:rPr>
          <w:sz w:val="20"/>
        </w:rPr>
        <w:t xml:space="preserve"> the main infrastructure that powers the cloud</w:t>
      </w:r>
      <w:r w:rsidR="00AD2821">
        <w:rPr>
          <w:sz w:val="20"/>
        </w:rPr>
        <w:t>,</w:t>
      </w:r>
      <w:r w:rsidR="00BF0451">
        <w:rPr>
          <w:sz w:val="20"/>
        </w:rPr>
        <w:t xml:space="preserve"> it </w:t>
      </w:r>
      <w:r w:rsidR="00C173A5">
        <w:rPr>
          <w:sz w:val="20"/>
        </w:rPr>
        <w:t>contains hardware</w:t>
      </w:r>
      <w:r w:rsidR="00BF0451">
        <w:rPr>
          <w:sz w:val="20"/>
        </w:rPr>
        <w:t xml:space="preserve"> servers, software, storage and different networking operating systems. </w:t>
      </w:r>
      <w:r w:rsidR="0091128E">
        <w:rPr>
          <w:sz w:val="20"/>
        </w:rPr>
        <w:t>Sanghi et al(2018) continues to explain that t</w:t>
      </w:r>
      <w:r w:rsidR="00BF0451">
        <w:rPr>
          <w:sz w:val="20"/>
        </w:rPr>
        <w:t xml:space="preserve">he problem with the current system is that it is expensive and </w:t>
      </w:r>
      <w:r w:rsidR="00AD2821">
        <w:rPr>
          <w:sz w:val="20"/>
        </w:rPr>
        <w:t>centralized</w:t>
      </w:r>
      <w:r w:rsidR="00BF0451">
        <w:rPr>
          <w:sz w:val="20"/>
        </w:rPr>
        <w:t xml:space="preserve"> making it vulnerable to security threats such as </w:t>
      </w:r>
      <w:r w:rsidR="00AD2821">
        <w:rPr>
          <w:sz w:val="20"/>
        </w:rPr>
        <w:t>Denial of services(</w:t>
      </w:r>
      <w:r w:rsidR="00410CA8">
        <w:rPr>
          <w:sz w:val="20"/>
        </w:rPr>
        <w:t>DDOS</w:t>
      </w:r>
      <w:r w:rsidR="00AD2821">
        <w:rPr>
          <w:sz w:val="20"/>
        </w:rPr>
        <w:t>)</w:t>
      </w:r>
      <w:r w:rsidR="00BF0451">
        <w:rPr>
          <w:sz w:val="20"/>
        </w:rPr>
        <w:t>, data loss, data leakages and system crashes.</w:t>
      </w:r>
    </w:p>
    <w:p w14:paraId="22EC7319" w14:textId="77777777" w:rsidR="00AD2821" w:rsidRDefault="00AD2821" w:rsidP="00BF0451">
      <w:pPr>
        <w:jc w:val="both"/>
        <w:rPr>
          <w:sz w:val="20"/>
        </w:rPr>
      </w:pPr>
    </w:p>
    <w:p w14:paraId="64084B8A" w14:textId="77777777" w:rsidR="00BF0451" w:rsidRDefault="00BF0451" w:rsidP="00BF0451">
      <w:pPr>
        <w:jc w:val="both"/>
        <w:rPr>
          <w:sz w:val="20"/>
        </w:rPr>
      </w:pPr>
      <w:r>
        <w:rPr>
          <w:sz w:val="20"/>
        </w:rPr>
        <w:t xml:space="preserve">Hulwan and </w:t>
      </w:r>
      <w:r w:rsidR="00410CA8">
        <w:rPr>
          <w:sz w:val="20"/>
        </w:rPr>
        <w:t>Chavan</w:t>
      </w:r>
      <w:r>
        <w:rPr>
          <w:sz w:val="20"/>
        </w:rPr>
        <w:t xml:space="preserve"> (2018) discusse</w:t>
      </w:r>
      <w:r w:rsidR="00AD2821">
        <w:rPr>
          <w:sz w:val="20"/>
        </w:rPr>
        <w:t>d</w:t>
      </w:r>
      <w:r>
        <w:rPr>
          <w:sz w:val="20"/>
        </w:rPr>
        <w:t xml:space="preserve"> that cloud computing has changed how different </w:t>
      </w:r>
      <w:r w:rsidR="00AD2821">
        <w:rPr>
          <w:sz w:val="20"/>
        </w:rPr>
        <w:t>organizations</w:t>
      </w:r>
      <w:r>
        <w:rPr>
          <w:sz w:val="20"/>
        </w:rPr>
        <w:t xml:space="preserve"> do their business and their work in the </w:t>
      </w:r>
      <w:r>
        <w:rPr>
          <w:sz w:val="20"/>
        </w:rPr>
        <w:t xml:space="preserve">market. The main problem is that data is being outsourced and </w:t>
      </w:r>
      <w:r w:rsidR="00AD2821">
        <w:rPr>
          <w:sz w:val="20"/>
        </w:rPr>
        <w:t>centralized</w:t>
      </w:r>
      <w:r>
        <w:rPr>
          <w:sz w:val="20"/>
        </w:rPr>
        <w:t xml:space="preserve"> in the cloud. Cloud computing has brought a new challenge or threats towards </w:t>
      </w:r>
      <w:r w:rsidR="00AD2821">
        <w:rPr>
          <w:sz w:val="20"/>
        </w:rPr>
        <w:t>centralized</w:t>
      </w:r>
      <w:r>
        <w:rPr>
          <w:sz w:val="20"/>
        </w:rPr>
        <w:t xml:space="preserve"> and outsourced data. Cearnău (2019) believes that the removal of central administration authority from the database is very important and it is the most powerful aspect that can be implemented in the cloud. With a </w:t>
      </w:r>
      <w:r w:rsidR="00AD2821">
        <w:rPr>
          <w:sz w:val="20"/>
        </w:rPr>
        <w:t>decentralized</w:t>
      </w:r>
      <w:r>
        <w:rPr>
          <w:sz w:val="20"/>
        </w:rPr>
        <w:t xml:space="preserve"> cloud computing solution hardware cost can become cheaper. The risk of attacks or third parties </w:t>
      </w:r>
      <w:r w:rsidR="00C173A5">
        <w:rPr>
          <w:sz w:val="20"/>
        </w:rPr>
        <w:t>interfering,</w:t>
      </w:r>
      <w:r>
        <w:rPr>
          <w:sz w:val="20"/>
        </w:rPr>
        <w:t xml:space="preserve"> o</w:t>
      </w:r>
      <w:r w:rsidR="00AD2821">
        <w:rPr>
          <w:sz w:val="20"/>
        </w:rPr>
        <w:t>r</w:t>
      </w:r>
      <w:r>
        <w:rPr>
          <w:sz w:val="20"/>
        </w:rPr>
        <w:t xml:space="preserve"> eavesdropping can be lowered or even eliminated. (</w:t>
      </w:r>
      <w:r w:rsidR="00410CA8">
        <w:rPr>
          <w:sz w:val="20"/>
        </w:rPr>
        <w:t>A</w:t>
      </w:r>
      <w:r>
        <w:rPr>
          <w:sz w:val="20"/>
        </w:rPr>
        <w:t>ngséus et al. 2015</w:t>
      </w:r>
      <w:bookmarkEnd w:id="0"/>
      <w:r>
        <w:rPr>
          <w:sz w:val="20"/>
        </w:rPr>
        <w:t>.</w:t>
      </w:r>
      <w:bookmarkEnd w:id="1"/>
    </w:p>
    <w:p w14:paraId="2D46D596" w14:textId="77777777" w:rsidR="00AD2821" w:rsidRDefault="00AD2821" w:rsidP="00BF0451">
      <w:pPr>
        <w:jc w:val="both"/>
        <w:rPr>
          <w:sz w:val="20"/>
        </w:rPr>
      </w:pPr>
    </w:p>
    <w:p w14:paraId="117C96EA" w14:textId="77777777" w:rsidR="00BF0451" w:rsidRDefault="00BF0451" w:rsidP="00BF0451">
      <w:pPr>
        <w:jc w:val="both"/>
        <w:rPr>
          <w:sz w:val="20"/>
        </w:rPr>
      </w:pPr>
      <w:r>
        <w:rPr>
          <w:sz w:val="20"/>
        </w:rPr>
        <w:t xml:space="preserve">Park and park </w:t>
      </w:r>
      <w:r w:rsidR="00C173A5">
        <w:rPr>
          <w:sz w:val="20"/>
        </w:rPr>
        <w:t>(2017</w:t>
      </w:r>
      <w:r>
        <w:rPr>
          <w:sz w:val="20"/>
        </w:rPr>
        <w:t>) propose that block chain can be applied to different concepts beyond the internet of things.</w:t>
      </w:r>
      <w:r w:rsidR="006E3E08">
        <w:rPr>
          <w:sz w:val="20"/>
        </w:rPr>
        <w:t xml:space="preserve"> </w:t>
      </w:r>
      <w:r>
        <w:rPr>
          <w:sz w:val="20"/>
        </w:rPr>
        <w:t>it provides security through the use of peer to peer, encryption and generation of hash algorithms. If this technology is combined with cloud computing, “block chain can be upgraded to a convenient service that provides stronger security”.</w:t>
      </w:r>
    </w:p>
    <w:p w14:paraId="73B6440E" w14:textId="77777777" w:rsidR="006E3E08" w:rsidRDefault="006E3E08" w:rsidP="00BF0451">
      <w:pPr>
        <w:jc w:val="both"/>
        <w:rPr>
          <w:sz w:val="20"/>
        </w:rPr>
      </w:pPr>
    </w:p>
    <w:p w14:paraId="325DBE01" w14:textId="77777777" w:rsidR="00BF0451" w:rsidRDefault="00BF0451" w:rsidP="00BF0451">
      <w:pPr>
        <w:jc w:val="both"/>
        <w:rPr>
          <w:sz w:val="20"/>
        </w:rPr>
      </w:pPr>
    </w:p>
    <w:p w14:paraId="514EFC03" w14:textId="3F92ECEC" w:rsidR="00BF0451" w:rsidRDefault="009035F1" w:rsidP="00BF0451">
      <w:pPr>
        <w:jc w:val="both"/>
        <w:rPr>
          <w:sz w:val="20"/>
        </w:rPr>
      </w:pPr>
      <w:r>
        <w:rPr>
          <w:noProof/>
        </w:rPr>
        <w:lastRenderedPageBreak/>
        <w:drawing>
          <wp:inline distT="0" distB="0" distL="0" distR="0" wp14:anchorId="761AF2AF" wp14:editId="024581D8">
            <wp:extent cx="2491740" cy="1935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1740" cy="1935480"/>
                    </a:xfrm>
                    <a:prstGeom prst="rect">
                      <a:avLst/>
                    </a:prstGeom>
                    <a:noFill/>
                    <a:ln>
                      <a:noFill/>
                    </a:ln>
                  </pic:spPr>
                </pic:pic>
              </a:graphicData>
            </a:graphic>
          </wp:inline>
        </w:drawing>
      </w:r>
    </w:p>
    <w:p w14:paraId="5E26DC26" w14:textId="77777777" w:rsidR="00BF0451" w:rsidRPr="00781CC7" w:rsidRDefault="00BF0451" w:rsidP="00781CC7">
      <w:pPr>
        <w:pStyle w:val="SCRP-Normaltext"/>
        <w:rPr>
          <w:rStyle w:val="Strong"/>
          <w:b w:val="0"/>
          <w:bCs w:val="0"/>
        </w:rPr>
      </w:pPr>
      <w:r>
        <w:t xml:space="preserve">Fig. 1 </w:t>
      </w:r>
      <w:r w:rsidR="004D69A5">
        <w:t>C</w:t>
      </w:r>
      <w:r>
        <w:t>loud computing services</w:t>
      </w:r>
      <w:r w:rsidR="0091128E">
        <w:t>.</w:t>
      </w:r>
      <w:r w:rsidR="0091128E" w:rsidRPr="0091128E">
        <w:t xml:space="preserve"> </w:t>
      </w:r>
      <w:r w:rsidR="0091128E">
        <w:t>(</w:t>
      </w:r>
      <w:r w:rsidR="0091128E" w:rsidRPr="0091128E">
        <w:t>Karumanchi et. al. 2019)</w:t>
      </w:r>
    </w:p>
    <w:p w14:paraId="13D88E93" w14:textId="77777777" w:rsidR="006E3E08" w:rsidRDefault="00BF0451" w:rsidP="0091128E">
      <w:pPr>
        <w:pStyle w:val="SCRPSectionHeading"/>
        <w:rPr>
          <w:rStyle w:val="Strong"/>
          <w:b/>
          <w:bCs w:val="0"/>
        </w:rPr>
      </w:pPr>
      <w:bookmarkStart w:id="2" w:name="_Hlk56630438"/>
      <w:r w:rsidRPr="00BF0451">
        <w:rPr>
          <w:rStyle w:val="Strong"/>
          <w:b/>
          <w:bCs w:val="0"/>
        </w:rPr>
        <w:t xml:space="preserve">2 </w:t>
      </w:r>
      <w:r w:rsidR="00312369">
        <w:rPr>
          <w:rStyle w:val="Strong"/>
          <w:b/>
          <w:bCs w:val="0"/>
        </w:rPr>
        <w:t xml:space="preserve">Previous works </w:t>
      </w:r>
    </w:p>
    <w:p w14:paraId="75E25F09" w14:textId="77777777" w:rsidR="00700559" w:rsidRDefault="00700559" w:rsidP="00700559">
      <w:pPr>
        <w:pStyle w:val="SCRP-Normaltext"/>
      </w:pPr>
      <w:r>
        <w:t xml:space="preserve">This section will introduce, discuss and </w:t>
      </w:r>
      <w:r w:rsidR="00C173A5">
        <w:t>analyse</w:t>
      </w:r>
      <w:r>
        <w:t xml:space="preserve"> research papers aimed at improving cloud computing data loss and security</w:t>
      </w:r>
    </w:p>
    <w:p w14:paraId="0864E0F9" w14:textId="77777777" w:rsidR="00700559" w:rsidRDefault="00700559" w:rsidP="00700559">
      <w:pPr>
        <w:jc w:val="both"/>
        <w:rPr>
          <w:sz w:val="20"/>
        </w:rPr>
      </w:pPr>
    </w:p>
    <w:p w14:paraId="211757F2" w14:textId="77777777" w:rsidR="00700559" w:rsidRDefault="00700559" w:rsidP="00700559">
      <w:pPr>
        <w:jc w:val="both"/>
        <w:rPr>
          <w:sz w:val="20"/>
        </w:rPr>
      </w:pPr>
      <w:r>
        <w:rPr>
          <w:sz w:val="20"/>
        </w:rPr>
        <w:t xml:space="preserve">The method proposed by </w:t>
      </w:r>
      <w:r w:rsidR="00C173A5">
        <w:rPr>
          <w:sz w:val="20"/>
        </w:rPr>
        <w:t>Angelus</w:t>
      </w:r>
      <w:r>
        <w:rPr>
          <w:sz w:val="20"/>
        </w:rPr>
        <w:t xml:space="preserve"> et</w:t>
      </w:r>
      <w:r w:rsidR="005A4F8F">
        <w:rPr>
          <w:sz w:val="20"/>
        </w:rPr>
        <w:t>.</w:t>
      </w:r>
      <w:r>
        <w:rPr>
          <w:sz w:val="20"/>
        </w:rPr>
        <w:t>al</w:t>
      </w:r>
      <w:r w:rsidR="005A4F8F">
        <w:rPr>
          <w:sz w:val="20"/>
        </w:rPr>
        <w:t>.,</w:t>
      </w:r>
      <w:r w:rsidR="00781CC7">
        <w:rPr>
          <w:sz w:val="20"/>
        </w:rPr>
        <w:t xml:space="preserve"> </w:t>
      </w:r>
      <w:r>
        <w:rPr>
          <w:sz w:val="20"/>
        </w:rPr>
        <w:t xml:space="preserve">(2015) proved to be a better method to create a distributed cloud computing system because of its reliable network. Even though Angeus et al, 2015 discussed that the methods not yet ready to be used in a productive </w:t>
      </w:r>
      <w:r w:rsidR="00C173A5">
        <w:rPr>
          <w:sz w:val="20"/>
        </w:rPr>
        <w:t>environment.</w:t>
      </w:r>
      <w:r>
        <w:rPr>
          <w:sz w:val="20"/>
        </w:rPr>
        <w:t xml:space="preserve"> They state that the method has security limitations that affect the production of business. Its main advantage is that the method is able to create a decentralized cloud computing environment through the use of proof of work.</w:t>
      </w:r>
    </w:p>
    <w:p w14:paraId="1795AE31" w14:textId="77777777" w:rsidR="00700559" w:rsidRDefault="00700559" w:rsidP="00700559">
      <w:pPr>
        <w:jc w:val="both"/>
        <w:rPr>
          <w:sz w:val="20"/>
        </w:rPr>
      </w:pPr>
    </w:p>
    <w:p w14:paraId="64484805" w14:textId="77777777" w:rsidR="00700559" w:rsidRDefault="00700559" w:rsidP="00700559">
      <w:pPr>
        <w:jc w:val="both"/>
        <w:rPr>
          <w:sz w:val="20"/>
        </w:rPr>
      </w:pPr>
      <w:r>
        <w:rPr>
          <w:sz w:val="20"/>
        </w:rPr>
        <w:t xml:space="preserve">The research conducted by Hulwan and </w:t>
      </w:r>
      <w:r w:rsidR="00C173A5">
        <w:rPr>
          <w:sz w:val="20"/>
        </w:rPr>
        <w:t>Chavan (</w:t>
      </w:r>
      <w:r>
        <w:rPr>
          <w:sz w:val="20"/>
        </w:rPr>
        <w:t xml:space="preserve">2018), uses a critical algorithm that uses three major keys. </w:t>
      </w:r>
      <w:r w:rsidR="00C173A5">
        <w:rPr>
          <w:sz w:val="20"/>
        </w:rPr>
        <w:t>These keys</w:t>
      </w:r>
      <w:r>
        <w:rPr>
          <w:sz w:val="20"/>
        </w:rPr>
        <w:t xml:space="preserve"> allow for a distributed cloud computing system that function to improve security. The advantage of this system is that it </w:t>
      </w:r>
      <w:r w:rsidR="00C173A5">
        <w:rPr>
          <w:sz w:val="20"/>
        </w:rPr>
        <w:t>works</w:t>
      </w:r>
      <w:r>
        <w:rPr>
          <w:sz w:val="20"/>
        </w:rPr>
        <w:t xml:space="preserve"> better at sharing data, it can be used as a secure data sharing protocol.</w:t>
      </w:r>
    </w:p>
    <w:p w14:paraId="43FFC6D3" w14:textId="77777777" w:rsidR="00700559" w:rsidRDefault="00700559" w:rsidP="00700559">
      <w:pPr>
        <w:jc w:val="both"/>
        <w:rPr>
          <w:sz w:val="20"/>
        </w:rPr>
      </w:pPr>
    </w:p>
    <w:p w14:paraId="467B72C8" w14:textId="77777777" w:rsidR="00A868A3" w:rsidRDefault="00A868A3" w:rsidP="00A868A3">
      <w:pPr>
        <w:pStyle w:val="SCRP-Normaltext"/>
      </w:pPr>
      <w:r>
        <w:t>Gaetani et.al</w:t>
      </w:r>
      <w:r w:rsidR="00C173A5">
        <w:t>., (</w:t>
      </w:r>
      <w:r>
        <w:t xml:space="preserve">2020), proposed a new method which uses </w:t>
      </w:r>
      <w:r w:rsidRPr="003C635D">
        <w:t>Federation-as-a-Service (FaaS)</w:t>
      </w:r>
      <w:r>
        <w:t xml:space="preserve">. This method is a new and innovative service that allows users to create a secure and managed cloud computing system. This method uses advanced data security services and design principles that allows the system to be a distributed or decentralized. </w:t>
      </w:r>
      <w:r w:rsidRPr="003C635D">
        <w:t xml:space="preserve">FaaS </w:t>
      </w:r>
      <w:r>
        <w:t>provides users with an assurance that their data will be kept private and that their integrity of contacts will not be tampered with.</w:t>
      </w:r>
    </w:p>
    <w:p w14:paraId="08EF2C3D" w14:textId="77777777" w:rsidR="00A868A3" w:rsidRDefault="00A868A3" w:rsidP="00A868A3">
      <w:pPr>
        <w:pStyle w:val="SCRP-Normaltext"/>
      </w:pPr>
    </w:p>
    <w:p w14:paraId="5A80E1DF" w14:textId="77777777" w:rsidR="00A868A3" w:rsidRDefault="00A868A3" w:rsidP="00A868A3">
      <w:pPr>
        <w:pStyle w:val="SCRP-Normaltext"/>
      </w:pPr>
      <w:bookmarkStart w:id="3" w:name="_Hlk57936405"/>
      <w:r>
        <w:t>Gaetani et.al</w:t>
      </w:r>
      <w:r w:rsidR="00C173A5">
        <w:t>., (</w:t>
      </w:r>
      <w:r>
        <w:t xml:space="preserve">2020), </w:t>
      </w:r>
      <w:bookmarkEnd w:id="3"/>
      <w:r>
        <w:t xml:space="preserve">continues to explain that this method was made possible through the use </w:t>
      </w:r>
    </w:p>
    <w:p w14:paraId="1D660D51" w14:textId="77777777" w:rsidR="00A868A3" w:rsidRDefault="00A868A3" w:rsidP="00A868A3">
      <w:pPr>
        <w:pStyle w:val="SCRP-Normaltext"/>
      </w:pPr>
      <w:r>
        <w:t xml:space="preserve">of block chain technology which uses per to peer instead of having a centralized authority. This method addresses security threats to data loss and integrity. This method uses a </w:t>
      </w:r>
      <w:r w:rsidR="00C173A5">
        <w:t>two-layer</w:t>
      </w:r>
      <w:r>
        <w:t xml:space="preserve"> block chain system. The first layer provides users with adequate and better performance while the second layer provides a strong integrity of data.</w:t>
      </w:r>
    </w:p>
    <w:p w14:paraId="6F19A614" w14:textId="77777777" w:rsidR="00A868A3" w:rsidRDefault="00A868A3" w:rsidP="00A868A3">
      <w:pPr>
        <w:pStyle w:val="SCRP-Normaltext"/>
      </w:pPr>
    </w:p>
    <w:p w14:paraId="46053C4F" w14:textId="77777777" w:rsidR="00A868A3" w:rsidRDefault="00A868A3" w:rsidP="00A868A3">
      <w:pPr>
        <w:jc w:val="both"/>
        <w:rPr>
          <w:sz w:val="20"/>
        </w:rPr>
      </w:pPr>
      <w:r>
        <w:rPr>
          <w:sz w:val="20"/>
        </w:rPr>
        <w:t>In conclusion,</w:t>
      </w:r>
      <w:r w:rsidRPr="00781CC7">
        <w:t xml:space="preserve"> </w:t>
      </w:r>
      <w:r w:rsidRPr="00781CC7">
        <w:rPr>
          <w:rStyle w:val="SCRP-NormaltextChar"/>
          <w:sz w:val="20"/>
          <w:szCs w:val="20"/>
        </w:rPr>
        <w:t>Gaetani et.al.,(2020),</w:t>
      </w:r>
      <w:r>
        <w:t xml:space="preserve"> </w:t>
      </w:r>
      <w:r>
        <w:rPr>
          <w:sz w:val="20"/>
        </w:rPr>
        <w:t xml:space="preserve">explains  that their proposed method uses two layer blockchain system in which the first layer has a very weak point when it comes to data integrity thus needing the second layer to improve its weaknesses. All in </w:t>
      </w:r>
      <w:r w:rsidR="00C173A5">
        <w:rPr>
          <w:sz w:val="20"/>
        </w:rPr>
        <w:t>all,</w:t>
      </w:r>
      <w:r>
        <w:rPr>
          <w:sz w:val="20"/>
        </w:rPr>
        <w:t xml:space="preserve"> the system proves to be a good method to address data loss and security issues found on the cloud computing services.</w:t>
      </w:r>
    </w:p>
    <w:p w14:paraId="51E78408" w14:textId="77777777" w:rsidR="00A868A3" w:rsidRDefault="00A868A3" w:rsidP="00A868A3">
      <w:pPr>
        <w:pStyle w:val="SCRP-Normaltext"/>
      </w:pPr>
    </w:p>
    <w:p w14:paraId="39C0FEDF" w14:textId="77777777" w:rsidR="00A868A3" w:rsidRDefault="00A868A3" w:rsidP="00700559">
      <w:pPr>
        <w:jc w:val="both"/>
        <w:rPr>
          <w:sz w:val="20"/>
        </w:rPr>
      </w:pPr>
    </w:p>
    <w:p w14:paraId="3BFE944B" w14:textId="77777777" w:rsidR="00700559" w:rsidRDefault="00700559" w:rsidP="00700559">
      <w:pPr>
        <w:jc w:val="both"/>
        <w:rPr>
          <w:sz w:val="20"/>
        </w:rPr>
      </w:pPr>
      <w:r>
        <w:rPr>
          <w:sz w:val="20"/>
        </w:rPr>
        <w:t>Critical analysis shows that all the three methods are highly effective in developing a distributed cloud computing storage system and improve data loss and security. Even though further research is required to fully develop and solve all the drawbacks that the methods have.</w:t>
      </w:r>
    </w:p>
    <w:p w14:paraId="308BCE93" w14:textId="77777777" w:rsidR="00816D20" w:rsidRDefault="00D04E47" w:rsidP="0091128E">
      <w:pPr>
        <w:pStyle w:val="SCRPSectionHeading"/>
        <w:rPr>
          <w:rStyle w:val="Strong"/>
          <w:b/>
          <w:bCs w:val="0"/>
        </w:rPr>
      </w:pPr>
      <w:r>
        <w:rPr>
          <w:rStyle w:val="Strong"/>
          <w:b/>
          <w:bCs w:val="0"/>
        </w:rPr>
        <w:t xml:space="preserve">3 </w:t>
      </w:r>
      <w:r w:rsidR="003975BB" w:rsidRPr="00CD60B6">
        <w:t xml:space="preserve">A Critical Analysis </w:t>
      </w:r>
      <w:r w:rsidR="00C173A5" w:rsidRPr="00CD60B6">
        <w:t>of</w:t>
      </w:r>
      <w:r w:rsidR="003975BB" w:rsidRPr="00CD60B6">
        <w:t xml:space="preserve"> Block Chain Technology Systems</w:t>
      </w:r>
    </w:p>
    <w:p w14:paraId="7E80A242" w14:textId="77777777" w:rsidR="00816D20" w:rsidRDefault="00816D20" w:rsidP="00816D20">
      <w:pPr>
        <w:pStyle w:val="SCRP-Normaltext"/>
      </w:pPr>
      <w:r w:rsidRPr="00816D20">
        <w:t>Th</w:t>
      </w:r>
      <w:r>
        <w:t>is section</w:t>
      </w:r>
      <w:r w:rsidRPr="00816D20">
        <w:t xml:space="preserve"> of this survey paper is to critically </w:t>
      </w:r>
      <w:r w:rsidR="00C173A5" w:rsidRPr="00816D20">
        <w:t>analyse</w:t>
      </w:r>
      <w:r w:rsidRPr="00816D20">
        <w:t xml:space="preserve"> how block chain technology decentralized or distributed system can be used to improve cloud computing</w:t>
      </w:r>
      <w:r>
        <w:t xml:space="preserve"> data loss and security</w:t>
      </w:r>
      <w:r w:rsidRPr="00816D20">
        <w:t>.</w:t>
      </w:r>
    </w:p>
    <w:p w14:paraId="27DDBB69" w14:textId="77777777" w:rsidR="003975BB" w:rsidRDefault="003975BB" w:rsidP="00816D20">
      <w:pPr>
        <w:pStyle w:val="SCRP-Normaltext"/>
        <w:rPr>
          <w:rStyle w:val="Strong"/>
          <w:b w:val="0"/>
          <w:bCs w:val="0"/>
        </w:rPr>
      </w:pPr>
    </w:p>
    <w:p w14:paraId="006B6152" w14:textId="77777777" w:rsidR="006E3E08" w:rsidRPr="00B90470" w:rsidRDefault="00816D20" w:rsidP="00BF0451">
      <w:pPr>
        <w:jc w:val="both"/>
        <w:rPr>
          <w:sz w:val="20"/>
        </w:rPr>
      </w:pPr>
      <w:bookmarkStart w:id="4" w:name="_Hlk56630469"/>
      <w:bookmarkEnd w:id="2"/>
      <w:r>
        <w:rPr>
          <w:sz w:val="20"/>
        </w:rPr>
        <w:t xml:space="preserve">The research </w:t>
      </w:r>
      <w:r w:rsidRPr="00410CA8">
        <w:rPr>
          <w:sz w:val="20"/>
        </w:rPr>
        <w:t>analysed</w:t>
      </w:r>
      <w:r>
        <w:rPr>
          <w:sz w:val="20"/>
        </w:rPr>
        <w:t xml:space="preserve"> throughout this paper focused at improving data loss and security in the cloud computing environment through the use of block chain technology. All the methods proposed have their advantages and disadvantages. The methods discussed all aimed at producing a reliable and accurate system that </w:t>
      </w:r>
      <w:r w:rsidR="00C173A5">
        <w:rPr>
          <w:sz w:val="20"/>
        </w:rPr>
        <w:t>will work</w:t>
      </w:r>
      <w:r>
        <w:rPr>
          <w:sz w:val="20"/>
        </w:rPr>
        <w:t xml:space="preserve"> in the cloud and also work in </w:t>
      </w:r>
      <w:r w:rsidR="00C173A5">
        <w:rPr>
          <w:sz w:val="20"/>
        </w:rPr>
        <w:t>different technology</w:t>
      </w:r>
      <w:r>
        <w:rPr>
          <w:sz w:val="20"/>
        </w:rPr>
        <w:t xml:space="preserve"> sectors. </w:t>
      </w:r>
    </w:p>
    <w:p w14:paraId="328146C7" w14:textId="77777777" w:rsidR="006E3E08" w:rsidRPr="00B90470" w:rsidRDefault="00700559" w:rsidP="00B90470">
      <w:pPr>
        <w:pStyle w:val="SCRPSectionHeading"/>
      </w:pPr>
      <w:r>
        <w:t>3</w:t>
      </w:r>
      <w:r w:rsidR="00BF0451" w:rsidRPr="006E3E08">
        <w:t xml:space="preserve">.1 </w:t>
      </w:r>
      <w:r w:rsidR="006E3E08" w:rsidRPr="006E3E08">
        <w:t>Ethereum</w:t>
      </w:r>
      <w:r w:rsidR="00BF0451" w:rsidRPr="006E3E08">
        <w:t xml:space="preserve"> general-purpose blockchain</w:t>
      </w:r>
    </w:p>
    <w:p w14:paraId="24851EC8" w14:textId="77777777" w:rsidR="00BF0451" w:rsidRDefault="00BF0451" w:rsidP="00BF0451">
      <w:pPr>
        <w:jc w:val="both"/>
        <w:rPr>
          <w:sz w:val="20"/>
        </w:rPr>
      </w:pPr>
      <w:r>
        <w:rPr>
          <w:sz w:val="20"/>
        </w:rPr>
        <w:t>Angséus et</w:t>
      </w:r>
      <w:r w:rsidR="00EB3E5C">
        <w:rPr>
          <w:sz w:val="20"/>
        </w:rPr>
        <w:t>.</w:t>
      </w:r>
      <w:r>
        <w:rPr>
          <w:sz w:val="20"/>
        </w:rPr>
        <w:t>al</w:t>
      </w:r>
      <w:r w:rsidR="00EB3E5C">
        <w:rPr>
          <w:sz w:val="20"/>
        </w:rPr>
        <w:t>.,</w:t>
      </w:r>
      <w:r>
        <w:rPr>
          <w:sz w:val="20"/>
        </w:rPr>
        <w:t xml:space="preserve"> (2015) conducted research and a test experiment was selected and set up to test the implementation of a </w:t>
      </w:r>
      <w:r w:rsidR="006E3E08">
        <w:rPr>
          <w:sz w:val="20"/>
        </w:rPr>
        <w:t>decentralized</w:t>
      </w:r>
      <w:r>
        <w:rPr>
          <w:sz w:val="20"/>
        </w:rPr>
        <w:t xml:space="preserve"> cloud computing platform with multiple actors. A few </w:t>
      </w:r>
      <w:r>
        <w:rPr>
          <w:sz w:val="20"/>
        </w:rPr>
        <w:lastRenderedPageBreak/>
        <w:t xml:space="preserve">tools where selected to provide a more efficient development process and planning strategy. Pivotal tracker tool was used to add story boards to a virtual planning board which follows the </w:t>
      </w:r>
      <w:r w:rsidR="00C173A5">
        <w:rPr>
          <w:sz w:val="20"/>
        </w:rPr>
        <w:t>agile development</w:t>
      </w:r>
      <w:r>
        <w:rPr>
          <w:sz w:val="20"/>
        </w:rPr>
        <w:t xml:space="preserve"> methodology. A second tool was used called </w:t>
      </w:r>
      <w:r w:rsidR="00C173A5">
        <w:rPr>
          <w:sz w:val="20"/>
        </w:rPr>
        <w:t>eleuthero</w:t>
      </w:r>
      <w:r>
        <w:rPr>
          <w:sz w:val="20"/>
        </w:rPr>
        <w:t xml:space="preserve"> which is a graphical client used for </w:t>
      </w:r>
      <w:r w:rsidR="006E3E08">
        <w:rPr>
          <w:sz w:val="20"/>
        </w:rPr>
        <w:t>Ethereum</w:t>
      </w:r>
      <w:r>
        <w:rPr>
          <w:sz w:val="20"/>
        </w:rPr>
        <w:t xml:space="preserve">. It is used to develop </w:t>
      </w:r>
      <w:r w:rsidR="006E3E08">
        <w:rPr>
          <w:sz w:val="20"/>
        </w:rPr>
        <w:t>Ethereum</w:t>
      </w:r>
      <w:r>
        <w:rPr>
          <w:sz w:val="20"/>
        </w:rPr>
        <w:t xml:space="preserve"> based </w:t>
      </w:r>
      <w:r w:rsidR="00C173A5">
        <w:rPr>
          <w:sz w:val="20"/>
        </w:rPr>
        <w:t>decentralized applications</w:t>
      </w:r>
      <w:r>
        <w:rPr>
          <w:sz w:val="20"/>
        </w:rPr>
        <w:t xml:space="preserve"> with access to block chain and the devp2p network. It also allows one to debug </w:t>
      </w:r>
      <w:r w:rsidR="00BD0AF8">
        <w:rPr>
          <w:sz w:val="20"/>
        </w:rPr>
        <w:t xml:space="preserve">and </w:t>
      </w:r>
      <w:r>
        <w:rPr>
          <w:sz w:val="20"/>
        </w:rPr>
        <w:t>make transactions. Angséus et</w:t>
      </w:r>
      <w:r w:rsidR="005A4F8F">
        <w:rPr>
          <w:sz w:val="20"/>
        </w:rPr>
        <w:t>.</w:t>
      </w:r>
      <w:r>
        <w:rPr>
          <w:sz w:val="20"/>
        </w:rPr>
        <w:t>al</w:t>
      </w:r>
      <w:r w:rsidR="005A4F8F">
        <w:rPr>
          <w:sz w:val="20"/>
        </w:rPr>
        <w:t>.,</w:t>
      </w:r>
      <w:r>
        <w:rPr>
          <w:sz w:val="20"/>
        </w:rPr>
        <w:t xml:space="preserve"> (2015</w:t>
      </w:r>
      <w:r w:rsidR="00C173A5">
        <w:rPr>
          <w:sz w:val="20"/>
        </w:rPr>
        <w:t>) explains</w:t>
      </w:r>
      <w:r>
        <w:rPr>
          <w:sz w:val="20"/>
        </w:rPr>
        <w:t xml:space="preserve"> that to fully test the project computers with a lot of processing power w</w:t>
      </w:r>
      <w:r w:rsidR="00BD0AF8">
        <w:rPr>
          <w:sz w:val="20"/>
        </w:rPr>
        <w:t>here</w:t>
      </w:r>
      <w:r>
        <w:rPr>
          <w:sz w:val="20"/>
        </w:rPr>
        <w:t xml:space="preserve"> required </w:t>
      </w:r>
      <w:r w:rsidR="00BD0AF8">
        <w:rPr>
          <w:sz w:val="20"/>
        </w:rPr>
        <w:t>for</w:t>
      </w:r>
      <w:r>
        <w:rPr>
          <w:sz w:val="20"/>
        </w:rPr>
        <w:t xml:space="preserve"> host</w:t>
      </w:r>
      <w:r w:rsidR="00BD0AF8">
        <w:rPr>
          <w:sz w:val="20"/>
        </w:rPr>
        <w:t>ing.</w:t>
      </w:r>
      <w:r>
        <w:rPr>
          <w:sz w:val="20"/>
        </w:rPr>
        <w:t xml:space="preserve"> a simple and a small block chain as well as a web server was required. The author chose the raspberry pi 2 model b computer because it is cheap and viable.</w:t>
      </w:r>
    </w:p>
    <w:p w14:paraId="21FA9F82" w14:textId="77777777" w:rsidR="00AD2821" w:rsidRDefault="00AD2821" w:rsidP="00BF0451">
      <w:pPr>
        <w:jc w:val="both"/>
        <w:rPr>
          <w:sz w:val="20"/>
        </w:rPr>
      </w:pPr>
    </w:p>
    <w:p w14:paraId="26C60CF1" w14:textId="7EC15213" w:rsidR="00BF0451" w:rsidRDefault="009035F1" w:rsidP="00BF0451">
      <w:pPr>
        <w:jc w:val="both"/>
        <w:rPr>
          <w:b/>
          <w:bCs/>
          <w:sz w:val="20"/>
        </w:rPr>
      </w:pPr>
      <w:r>
        <w:rPr>
          <w:noProof/>
          <w:sz w:val="20"/>
        </w:rPr>
        <w:drawing>
          <wp:inline distT="0" distB="0" distL="0" distR="0" wp14:anchorId="02DD091B" wp14:editId="35E3C9CB">
            <wp:extent cx="2819400" cy="87630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876300"/>
                    </a:xfrm>
                    <a:prstGeom prst="rect">
                      <a:avLst/>
                    </a:prstGeom>
                    <a:noFill/>
                    <a:ln>
                      <a:noFill/>
                    </a:ln>
                  </pic:spPr>
                </pic:pic>
              </a:graphicData>
            </a:graphic>
          </wp:inline>
        </w:drawing>
      </w:r>
    </w:p>
    <w:p w14:paraId="16EB390E" w14:textId="77777777" w:rsidR="00BF0451" w:rsidRDefault="00BF0451" w:rsidP="00BD0AF8">
      <w:pPr>
        <w:jc w:val="center"/>
        <w:rPr>
          <w:sz w:val="20"/>
        </w:rPr>
      </w:pPr>
      <w:r>
        <w:rPr>
          <w:sz w:val="20"/>
        </w:rPr>
        <w:t xml:space="preserve">Fig. 1 </w:t>
      </w:r>
      <w:r w:rsidR="004D69A5">
        <w:rPr>
          <w:sz w:val="20"/>
        </w:rPr>
        <w:t>R</w:t>
      </w:r>
      <w:r>
        <w:rPr>
          <w:sz w:val="20"/>
        </w:rPr>
        <w:t>aspberry pi 2 model b specifications</w:t>
      </w:r>
      <w:r w:rsidR="003E4E51">
        <w:rPr>
          <w:sz w:val="20"/>
        </w:rPr>
        <w:t>. (</w:t>
      </w:r>
      <w:r w:rsidR="003E4E51" w:rsidRPr="003E4E51">
        <w:rPr>
          <w:sz w:val="20"/>
        </w:rPr>
        <w:t>Angséus</w:t>
      </w:r>
      <w:r w:rsidR="003E4E51">
        <w:rPr>
          <w:sz w:val="20"/>
        </w:rPr>
        <w:t xml:space="preserve"> et. al. 2015)</w:t>
      </w:r>
    </w:p>
    <w:p w14:paraId="58F89275" w14:textId="77777777" w:rsidR="00AD2821" w:rsidRDefault="00AD2821" w:rsidP="00BF0451">
      <w:pPr>
        <w:jc w:val="both"/>
        <w:rPr>
          <w:sz w:val="20"/>
        </w:rPr>
      </w:pPr>
    </w:p>
    <w:p w14:paraId="531775D2" w14:textId="77777777" w:rsidR="00BF0451" w:rsidRDefault="00BF0451" w:rsidP="00BF0451">
      <w:pPr>
        <w:jc w:val="both"/>
        <w:rPr>
          <w:sz w:val="20"/>
        </w:rPr>
      </w:pPr>
      <w:r>
        <w:rPr>
          <w:sz w:val="20"/>
        </w:rPr>
        <w:t>Angséus et</w:t>
      </w:r>
      <w:r w:rsidR="005A4F8F">
        <w:rPr>
          <w:sz w:val="20"/>
        </w:rPr>
        <w:t>.</w:t>
      </w:r>
      <w:r>
        <w:rPr>
          <w:sz w:val="20"/>
        </w:rPr>
        <w:t>al</w:t>
      </w:r>
      <w:r w:rsidR="005A4F8F">
        <w:rPr>
          <w:sz w:val="20"/>
        </w:rPr>
        <w:t>.,</w:t>
      </w:r>
      <w:r>
        <w:rPr>
          <w:sz w:val="20"/>
        </w:rPr>
        <w:t xml:space="preserve"> (2015) states that during the development stage, a local network was made for testing and research purpose</w:t>
      </w:r>
      <w:r w:rsidR="00BD0AF8">
        <w:rPr>
          <w:sz w:val="20"/>
        </w:rPr>
        <w:t>.</w:t>
      </w:r>
      <w:r>
        <w:rPr>
          <w:sz w:val="20"/>
        </w:rPr>
        <w:t xml:space="preserve"> which consisted of three raspberry pi 2 computers. This </w:t>
      </w:r>
      <w:r w:rsidR="00C173A5">
        <w:rPr>
          <w:sz w:val="20"/>
        </w:rPr>
        <w:t>network was</w:t>
      </w:r>
      <w:r>
        <w:rPr>
          <w:sz w:val="20"/>
        </w:rPr>
        <w:t xml:space="preserve"> the backbone for the distributed development of the private block chain, local </w:t>
      </w:r>
      <w:r w:rsidR="00AD2821">
        <w:rPr>
          <w:sz w:val="20"/>
        </w:rPr>
        <w:t>Ethereum</w:t>
      </w:r>
      <w:r>
        <w:rPr>
          <w:sz w:val="20"/>
        </w:rPr>
        <w:t xml:space="preserve"> and the test network nodes.  This network allows anyone with a computer to register and become a worker. It connects clients with workers which </w:t>
      </w:r>
      <w:r w:rsidR="00BD0AF8">
        <w:rPr>
          <w:sz w:val="20"/>
        </w:rPr>
        <w:t>w</w:t>
      </w:r>
      <w:r>
        <w:rPr>
          <w:sz w:val="20"/>
        </w:rPr>
        <w:t xml:space="preserve">ill be paid to perform </w:t>
      </w:r>
      <w:r w:rsidR="00C173A5">
        <w:rPr>
          <w:sz w:val="20"/>
        </w:rPr>
        <w:t>work.</w:t>
      </w:r>
    </w:p>
    <w:p w14:paraId="460FDD3E" w14:textId="77777777" w:rsidR="00AD2821" w:rsidRDefault="00AD2821" w:rsidP="00BF0451">
      <w:pPr>
        <w:jc w:val="both"/>
        <w:rPr>
          <w:sz w:val="20"/>
        </w:rPr>
      </w:pPr>
    </w:p>
    <w:p w14:paraId="69A77933" w14:textId="5AC18049" w:rsidR="00BF0451" w:rsidRDefault="009035F1" w:rsidP="00BF0451">
      <w:pPr>
        <w:jc w:val="both"/>
        <w:rPr>
          <w:sz w:val="20"/>
        </w:rPr>
      </w:pPr>
      <w:r>
        <w:rPr>
          <w:noProof/>
          <w:sz w:val="20"/>
        </w:rPr>
        <w:drawing>
          <wp:inline distT="0" distB="0" distL="0" distR="0" wp14:anchorId="74B30914" wp14:editId="33D057B5">
            <wp:extent cx="2392680" cy="87630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2680" cy="876300"/>
                    </a:xfrm>
                    <a:prstGeom prst="rect">
                      <a:avLst/>
                    </a:prstGeom>
                    <a:noFill/>
                    <a:ln>
                      <a:noFill/>
                    </a:ln>
                  </pic:spPr>
                </pic:pic>
              </a:graphicData>
            </a:graphic>
          </wp:inline>
        </w:drawing>
      </w:r>
    </w:p>
    <w:p w14:paraId="58E18606" w14:textId="77777777" w:rsidR="003E4E51" w:rsidRDefault="00BF0451" w:rsidP="003E4E51">
      <w:pPr>
        <w:jc w:val="center"/>
        <w:rPr>
          <w:sz w:val="20"/>
        </w:rPr>
      </w:pPr>
      <w:r>
        <w:rPr>
          <w:sz w:val="20"/>
        </w:rPr>
        <w:t>Fig. 2 proposed network state diagram</w:t>
      </w:r>
      <w:r w:rsidR="003E4E51">
        <w:rPr>
          <w:sz w:val="20"/>
        </w:rPr>
        <w:t>. (</w:t>
      </w:r>
      <w:r w:rsidR="003E4E51" w:rsidRPr="003E4E51">
        <w:rPr>
          <w:sz w:val="20"/>
        </w:rPr>
        <w:t>Angséus</w:t>
      </w:r>
      <w:r w:rsidR="003E4E51">
        <w:rPr>
          <w:sz w:val="20"/>
        </w:rPr>
        <w:t xml:space="preserve"> et. al. 2015)</w:t>
      </w:r>
    </w:p>
    <w:p w14:paraId="5EDF6E9E" w14:textId="77777777" w:rsidR="00BF0451" w:rsidRDefault="00BF0451" w:rsidP="00BF0451">
      <w:pPr>
        <w:jc w:val="both"/>
        <w:rPr>
          <w:sz w:val="20"/>
        </w:rPr>
      </w:pPr>
    </w:p>
    <w:p w14:paraId="3CA38674" w14:textId="77777777" w:rsidR="00BF0451" w:rsidRDefault="00BF0451" w:rsidP="00BF0451">
      <w:pPr>
        <w:jc w:val="both"/>
        <w:rPr>
          <w:sz w:val="20"/>
        </w:rPr>
      </w:pPr>
    </w:p>
    <w:p w14:paraId="6869EEEC" w14:textId="77777777" w:rsidR="00EB3E5C" w:rsidRDefault="00BF0451" w:rsidP="00BF0451">
      <w:pPr>
        <w:jc w:val="both"/>
        <w:rPr>
          <w:sz w:val="20"/>
        </w:rPr>
      </w:pPr>
      <w:r>
        <w:rPr>
          <w:sz w:val="20"/>
        </w:rPr>
        <w:t xml:space="preserve">In conclusion, </w:t>
      </w:r>
      <w:r w:rsidR="00410CA8">
        <w:rPr>
          <w:sz w:val="20"/>
        </w:rPr>
        <w:t>A</w:t>
      </w:r>
      <w:r>
        <w:rPr>
          <w:sz w:val="20"/>
        </w:rPr>
        <w:t>ngséus et</w:t>
      </w:r>
      <w:r w:rsidR="005A4F8F">
        <w:rPr>
          <w:sz w:val="20"/>
        </w:rPr>
        <w:t>.</w:t>
      </w:r>
      <w:r>
        <w:rPr>
          <w:sz w:val="20"/>
        </w:rPr>
        <w:t>al</w:t>
      </w:r>
      <w:r w:rsidR="003B6BBC">
        <w:rPr>
          <w:sz w:val="20"/>
        </w:rPr>
        <w:t>.,</w:t>
      </w:r>
      <w:r>
        <w:rPr>
          <w:sz w:val="20"/>
        </w:rPr>
        <w:t xml:space="preserve"> (2015) created a robust and reliable network for a </w:t>
      </w:r>
      <w:r w:rsidR="00AD2821">
        <w:rPr>
          <w:sz w:val="20"/>
        </w:rPr>
        <w:t>decentralized</w:t>
      </w:r>
      <w:r>
        <w:rPr>
          <w:sz w:val="20"/>
        </w:rPr>
        <w:t xml:space="preserve"> cloud comput</w:t>
      </w:r>
      <w:r w:rsidR="00BD0AF8">
        <w:rPr>
          <w:sz w:val="20"/>
        </w:rPr>
        <w:t>ing</w:t>
      </w:r>
      <w:r>
        <w:rPr>
          <w:sz w:val="20"/>
        </w:rPr>
        <w:t xml:space="preserve">. The </w:t>
      </w:r>
      <w:r w:rsidR="00C173A5">
        <w:rPr>
          <w:sz w:val="20"/>
        </w:rPr>
        <w:t>network only</w:t>
      </w:r>
      <w:r>
        <w:rPr>
          <w:sz w:val="20"/>
        </w:rPr>
        <w:t xml:space="preserve"> handles the problem of distributing work in the network, the proposed protocol should be seen as a general</w:t>
      </w:r>
      <w:r>
        <w:rPr>
          <w:sz w:val="20"/>
        </w:rPr>
        <w:t xml:space="preserve">ized attempt at solving all three </w:t>
      </w:r>
      <w:r w:rsidR="00C173A5">
        <w:rPr>
          <w:sz w:val="20"/>
        </w:rPr>
        <w:t>problems (</w:t>
      </w:r>
      <w:r w:rsidR="00BD0AF8">
        <w:rPr>
          <w:sz w:val="20"/>
        </w:rPr>
        <w:t>centralization, data loss and security)</w:t>
      </w:r>
      <w:r>
        <w:rPr>
          <w:sz w:val="20"/>
        </w:rPr>
        <w:t xml:space="preserve">. </w:t>
      </w:r>
    </w:p>
    <w:p w14:paraId="42FFCB52" w14:textId="77777777" w:rsidR="00EB3E5C" w:rsidRDefault="00EB3E5C" w:rsidP="00BF0451">
      <w:pPr>
        <w:jc w:val="both"/>
        <w:rPr>
          <w:sz w:val="20"/>
        </w:rPr>
      </w:pPr>
    </w:p>
    <w:p w14:paraId="6A27DEBB" w14:textId="77777777" w:rsidR="00BF0451" w:rsidRDefault="00BF0451" w:rsidP="00BF0451">
      <w:pPr>
        <w:jc w:val="both"/>
        <w:rPr>
          <w:sz w:val="20"/>
        </w:rPr>
      </w:pPr>
      <w:r>
        <w:rPr>
          <w:sz w:val="20"/>
        </w:rPr>
        <w:t>Angséus et</w:t>
      </w:r>
      <w:r w:rsidR="005A4F8F">
        <w:rPr>
          <w:sz w:val="20"/>
        </w:rPr>
        <w:t>.</w:t>
      </w:r>
      <w:r>
        <w:rPr>
          <w:sz w:val="20"/>
        </w:rPr>
        <w:t>al</w:t>
      </w:r>
      <w:r w:rsidR="005A4F8F">
        <w:rPr>
          <w:sz w:val="20"/>
        </w:rPr>
        <w:t>.,</w:t>
      </w:r>
      <w:r>
        <w:rPr>
          <w:sz w:val="20"/>
        </w:rPr>
        <w:t xml:space="preserve"> (2015) claims that the current proposed network is unstable for use in a production environment due to security concerns. </w:t>
      </w:r>
      <w:r w:rsidR="00C173A5">
        <w:rPr>
          <w:sz w:val="20"/>
        </w:rPr>
        <w:t>This network</w:t>
      </w:r>
      <w:r>
        <w:rPr>
          <w:sz w:val="20"/>
        </w:rPr>
        <w:t xml:space="preserve"> is still capable of proof of work</w:t>
      </w:r>
      <w:r w:rsidR="00BD0AF8">
        <w:rPr>
          <w:sz w:val="20"/>
        </w:rPr>
        <w:t xml:space="preserve"> which is </w:t>
      </w:r>
      <w:r>
        <w:rPr>
          <w:sz w:val="20"/>
        </w:rPr>
        <w:t xml:space="preserve">running in a </w:t>
      </w:r>
      <w:r w:rsidR="00BD0AF8">
        <w:rPr>
          <w:sz w:val="20"/>
        </w:rPr>
        <w:t>decentralized</w:t>
      </w:r>
      <w:r>
        <w:rPr>
          <w:sz w:val="20"/>
        </w:rPr>
        <w:t xml:space="preserve"> block chain. In the future a reference implementation could be refined and extended to create a fully working networking using </w:t>
      </w:r>
      <w:r w:rsidR="00C173A5">
        <w:rPr>
          <w:sz w:val="20"/>
        </w:rPr>
        <w:t>an</w:t>
      </w:r>
      <w:r>
        <w:rPr>
          <w:sz w:val="20"/>
        </w:rPr>
        <w:t xml:space="preserve"> advancement of the </w:t>
      </w:r>
      <w:r w:rsidR="00BD0AF8">
        <w:rPr>
          <w:sz w:val="20"/>
        </w:rPr>
        <w:t>Ethereum</w:t>
      </w:r>
      <w:r>
        <w:rPr>
          <w:sz w:val="20"/>
        </w:rPr>
        <w:t xml:space="preserve"> </w:t>
      </w:r>
      <w:r w:rsidR="00BD0AF8">
        <w:rPr>
          <w:sz w:val="20"/>
        </w:rPr>
        <w:t>decentralized</w:t>
      </w:r>
      <w:r>
        <w:rPr>
          <w:sz w:val="20"/>
        </w:rPr>
        <w:t xml:space="preserve"> application.</w:t>
      </w:r>
    </w:p>
    <w:p w14:paraId="169892E3" w14:textId="77777777" w:rsidR="00AD2821" w:rsidRDefault="00AD2821" w:rsidP="00BF0451">
      <w:pPr>
        <w:jc w:val="both"/>
        <w:rPr>
          <w:sz w:val="20"/>
        </w:rPr>
      </w:pPr>
    </w:p>
    <w:p w14:paraId="7647D7F7" w14:textId="2371CCBF" w:rsidR="00BF0451" w:rsidRDefault="009035F1" w:rsidP="00BF0451">
      <w:pPr>
        <w:jc w:val="both"/>
        <w:rPr>
          <w:sz w:val="20"/>
        </w:rPr>
      </w:pPr>
      <w:r>
        <w:rPr>
          <w:noProof/>
          <w:sz w:val="20"/>
        </w:rPr>
        <w:drawing>
          <wp:inline distT="0" distB="0" distL="0" distR="0" wp14:anchorId="13702DEB" wp14:editId="2EE1B1E1">
            <wp:extent cx="2575560" cy="2087880"/>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5560" cy="2087880"/>
                    </a:xfrm>
                    <a:prstGeom prst="rect">
                      <a:avLst/>
                    </a:prstGeom>
                    <a:noFill/>
                    <a:ln>
                      <a:noFill/>
                    </a:ln>
                  </pic:spPr>
                </pic:pic>
              </a:graphicData>
            </a:graphic>
          </wp:inline>
        </w:drawing>
      </w:r>
    </w:p>
    <w:p w14:paraId="3D352634" w14:textId="77777777" w:rsidR="003E4E51" w:rsidRDefault="00BF0451" w:rsidP="003E4E51">
      <w:pPr>
        <w:jc w:val="center"/>
        <w:rPr>
          <w:sz w:val="20"/>
        </w:rPr>
      </w:pPr>
      <w:r>
        <w:rPr>
          <w:sz w:val="20"/>
        </w:rPr>
        <w:t xml:space="preserve">Fig. 3 </w:t>
      </w:r>
      <w:r w:rsidR="004D69A5">
        <w:rPr>
          <w:sz w:val="20"/>
        </w:rPr>
        <w:t>U</w:t>
      </w:r>
      <w:r>
        <w:rPr>
          <w:sz w:val="20"/>
        </w:rPr>
        <w:t>ml diagram showing the proposed smart contracts</w:t>
      </w:r>
      <w:r w:rsidR="003E4E51">
        <w:rPr>
          <w:sz w:val="20"/>
        </w:rPr>
        <w:t>. (</w:t>
      </w:r>
      <w:r w:rsidR="003E4E51" w:rsidRPr="003E4E51">
        <w:rPr>
          <w:sz w:val="20"/>
        </w:rPr>
        <w:t>Angséus</w:t>
      </w:r>
      <w:r w:rsidR="003E4E51">
        <w:rPr>
          <w:sz w:val="20"/>
        </w:rPr>
        <w:t xml:space="preserve"> et. al. 2015)</w:t>
      </w:r>
    </w:p>
    <w:p w14:paraId="3B075BF4" w14:textId="77777777" w:rsidR="00AD2821" w:rsidRDefault="00AD2821" w:rsidP="00BF0451">
      <w:pPr>
        <w:jc w:val="both"/>
        <w:rPr>
          <w:sz w:val="20"/>
        </w:rPr>
      </w:pPr>
    </w:p>
    <w:p w14:paraId="245F68EC" w14:textId="77777777" w:rsidR="00BF0451" w:rsidRDefault="00700559" w:rsidP="00410CA8">
      <w:pPr>
        <w:pStyle w:val="SCRPSectionHeading"/>
        <w:rPr>
          <w:sz w:val="20"/>
          <w:szCs w:val="20"/>
        </w:rPr>
      </w:pPr>
      <w:r>
        <w:t>3</w:t>
      </w:r>
      <w:r w:rsidR="00AD2821">
        <w:t xml:space="preserve">.2 Advance Encryption Standard </w:t>
      </w:r>
      <w:r w:rsidR="00410CA8">
        <w:t>Algorithm (</w:t>
      </w:r>
      <w:r w:rsidR="00AD2821">
        <w:t>Aes)</w:t>
      </w:r>
    </w:p>
    <w:p w14:paraId="7B48F1EF" w14:textId="77777777" w:rsidR="00700559" w:rsidRDefault="00BF0451" w:rsidP="00BF0451">
      <w:pPr>
        <w:jc w:val="both"/>
        <w:rPr>
          <w:sz w:val="20"/>
        </w:rPr>
      </w:pPr>
      <w:r>
        <w:rPr>
          <w:sz w:val="20"/>
        </w:rPr>
        <w:t>Shah et</w:t>
      </w:r>
      <w:r w:rsidR="005A4F8F">
        <w:rPr>
          <w:sz w:val="20"/>
        </w:rPr>
        <w:t>.</w:t>
      </w:r>
      <w:r>
        <w:rPr>
          <w:sz w:val="20"/>
        </w:rPr>
        <w:t xml:space="preserve">al., (2020) proposed and developed a new system for creating a </w:t>
      </w:r>
      <w:r w:rsidR="00AD2821">
        <w:rPr>
          <w:sz w:val="20"/>
        </w:rPr>
        <w:t>decentralized</w:t>
      </w:r>
      <w:r>
        <w:rPr>
          <w:sz w:val="20"/>
        </w:rPr>
        <w:t xml:space="preserve"> cloud computing storage, this system works in four modules. The first module allows users to register and create accounts on the system. Then a JavaScript framework called web3.js will fetch the users account address and wallet balance. </w:t>
      </w:r>
    </w:p>
    <w:p w14:paraId="3876539D" w14:textId="77777777" w:rsidR="00700559" w:rsidRDefault="00700559" w:rsidP="00BF0451">
      <w:pPr>
        <w:jc w:val="both"/>
        <w:rPr>
          <w:sz w:val="20"/>
        </w:rPr>
      </w:pPr>
    </w:p>
    <w:p w14:paraId="2E727631" w14:textId="77777777" w:rsidR="00700559" w:rsidRDefault="00BF0451" w:rsidP="00BF0451">
      <w:pPr>
        <w:jc w:val="both"/>
        <w:rPr>
          <w:sz w:val="20"/>
        </w:rPr>
      </w:pPr>
      <w:r>
        <w:rPr>
          <w:sz w:val="20"/>
        </w:rPr>
        <w:t>Shah et</w:t>
      </w:r>
      <w:r w:rsidR="005A4F8F">
        <w:rPr>
          <w:sz w:val="20"/>
        </w:rPr>
        <w:t>.</w:t>
      </w:r>
      <w:r>
        <w:rPr>
          <w:sz w:val="20"/>
        </w:rPr>
        <w:t xml:space="preserve">al,.(2020) continues to explain that after the user has received their address and balance there will then select the file through a file picker, then the system will check the number of peers available. The system will then use the wallet balance and address as a key to encrypt and secure the file. The user will be required to pay for the service, after payment the users file will be stored across different available peers using a protocol called ifps (interplanetary file system) protocol. Shah, et al.,(2020) states that this protocol will return a hash value consisting </w:t>
      </w:r>
      <w:r>
        <w:rPr>
          <w:sz w:val="20"/>
        </w:rPr>
        <w:lastRenderedPageBreak/>
        <w:t xml:space="preserve">of the file path, this path will then be mapped with the users account address using a smart contract and it will be stored securely in a block chain. </w:t>
      </w:r>
    </w:p>
    <w:p w14:paraId="782D0C91" w14:textId="77777777" w:rsidR="00700559" w:rsidRDefault="00700559" w:rsidP="00BF0451">
      <w:pPr>
        <w:jc w:val="both"/>
        <w:rPr>
          <w:sz w:val="20"/>
        </w:rPr>
      </w:pPr>
    </w:p>
    <w:p w14:paraId="7347FD8D" w14:textId="77777777" w:rsidR="00BF0451" w:rsidRDefault="00BF0451" w:rsidP="00BF0451">
      <w:pPr>
        <w:jc w:val="both"/>
        <w:rPr>
          <w:sz w:val="20"/>
        </w:rPr>
      </w:pPr>
      <w:r>
        <w:rPr>
          <w:sz w:val="20"/>
        </w:rPr>
        <w:t>Shah et</w:t>
      </w:r>
      <w:r w:rsidR="005A4F8F">
        <w:rPr>
          <w:sz w:val="20"/>
        </w:rPr>
        <w:t>.</w:t>
      </w:r>
      <w:r w:rsidR="00C173A5">
        <w:rPr>
          <w:sz w:val="20"/>
        </w:rPr>
        <w:t>al.</w:t>
      </w:r>
      <w:r w:rsidR="005A4F8F">
        <w:rPr>
          <w:sz w:val="20"/>
        </w:rPr>
        <w:t>,</w:t>
      </w:r>
      <w:r w:rsidR="00C173A5">
        <w:rPr>
          <w:sz w:val="20"/>
        </w:rPr>
        <w:t xml:space="preserve"> (</w:t>
      </w:r>
      <w:r>
        <w:rPr>
          <w:sz w:val="20"/>
        </w:rPr>
        <w:t xml:space="preserve">2020) claims that to fully </w:t>
      </w:r>
      <w:r w:rsidR="00C173A5">
        <w:rPr>
          <w:sz w:val="20"/>
        </w:rPr>
        <w:t>achieve high</w:t>
      </w:r>
      <w:r>
        <w:rPr>
          <w:sz w:val="20"/>
        </w:rPr>
        <w:t xml:space="preserve"> availability of the data, the data uploaded to the system will then be replicated or created across three more peers. The transactions or files stored in this peer to peer network or infrastructure are tamperproof, there cannot be modified by any attacker or third party and that the identity of all the parties involved in the process is secured. Proof of work also makes it difficult for an attacker to gain access since it  records all the history of all transactions and the attacker must gain a majority of the </w:t>
      </w:r>
      <w:r w:rsidR="00C173A5">
        <w:rPr>
          <w:sz w:val="20"/>
        </w:rPr>
        <w:t>CPU</w:t>
      </w:r>
      <w:r>
        <w:rPr>
          <w:sz w:val="20"/>
        </w:rPr>
        <w:t>(central processing unit) power to fully control the system.</w:t>
      </w:r>
    </w:p>
    <w:p w14:paraId="2BD6F333" w14:textId="77777777" w:rsidR="00BF0451" w:rsidRDefault="00BF0451" w:rsidP="00BF0451">
      <w:pPr>
        <w:jc w:val="both"/>
        <w:rPr>
          <w:sz w:val="20"/>
        </w:rPr>
      </w:pPr>
    </w:p>
    <w:p w14:paraId="703CB16F" w14:textId="77777777" w:rsidR="00BF0451" w:rsidRDefault="00BF0451" w:rsidP="00BF0451">
      <w:pPr>
        <w:jc w:val="both"/>
        <w:rPr>
          <w:sz w:val="20"/>
        </w:rPr>
      </w:pPr>
      <w:r>
        <w:rPr>
          <w:sz w:val="20"/>
        </w:rPr>
        <w:t>In conclusion, shah et</w:t>
      </w:r>
      <w:r w:rsidR="005A4F8F">
        <w:rPr>
          <w:sz w:val="20"/>
        </w:rPr>
        <w:t>.</w:t>
      </w:r>
      <w:r>
        <w:rPr>
          <w:sz w:val="20"/>
        </w:rPr>
        <w:t>al</w:t>
      </w:r>
      <w:r w:rsidR="005A4F8F">
        <w:rPr>
          <w:sz w:val="20"/>
        </w:rPr>
        <w:t>.,</w:t>
      </w:r>
      <w:r>
        <w:rPr>
          <w:sz w:val="20"/>
        </w:rPr>
        <w:t xml:space="preserve"> (2015) enunciates that their proposed system improves security of data by providing a </w:t>
      </w:r>
      <w:r w:rsidR="00B523B6">
        <w:rPr>
          <w:sz w:val="20"/>
        </w:rPr>
        <w:t>decentralized</w:t>
      </w:r>
      <w:r>
        <w:rPr>
          <w:sz w:val="20"/>
        </w:rPr>
        <w:t xml:space="preserve"> system which also allows data to be encrypted and distributed across different peers in the system. </w:t>
      </w:r>
    </w:p>
    <w:p w14:paraId="636FDB38" w14:textId="77777777" w:rsidR="00BF0451" w:rsidRDefault="00BF0451" w:rsidP="00BF0451">
      <w:pPr>
        <w:jc w:val="both"/>
        <w:rPr>
          <w:sz w:val="20"/>
        </w:rPr>
      </w:pPr>
    </w:p>
    <w:bookmarkEnd w:id="4"/>
    <w:p w14:paraId="5539E2C3" w14:textId="79E0303D" w:rsidR="00BF0451" w:rsidRDefault="009035F1" w:rsidP="00BF0451">
      <w:pPr>
        <w:jc w:val="both"/>
        <w:rPr>
          <w:sz w:val="20"/>
        </w:rPr>
      </w:pPr>
      <w:r>
        <w:rPr>
          <w:noProof/>
          <w:sz w:val="20"/>
        </w:rPr>
        <w:drawing>
          <wp:inline distT="0" distB="0" distL="0" distR="0" wp14:anchorId="519E5F45" wp14:editId="3748AB4B">
            <wp:extent cx="2918460" cy="198882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8460" cy="1988820"/>
                    </a:xfrm>
                    <a:prstGeom prst="rect">
                      <a:avLst/>
                    </a:prstGeom>
                    <a:noFill/>
                    <a:ln>
                      <a:noFill/>
                    </a:ln>
                  </pic:spPr>
                </pic:pic>
              </a:graphicData>
            </a:graphic>
          </wp:inline>
        </w:drawing>
      </w:r>
    </w:p>
    <w:p w14:paraId="28BD3081" w14:textId="77777777" w:rsidR="00BF0451" w:rsidRDefault="00BF0451" w:rsidP="00BF0451">
      <w:pPr>
        <w:jc w:val="both"/>
        <w:rPr>
          <w:sz w:val="20"/>
        </w:rPr>
      </w:pPr>
      <w:r>
        <w:rPr>
          <w:sz w:val="20"/>
        </w:rPr>
        <w:t xml:space="preserve">Fig. </w:t>
      </w:r>
      <w:r w:rsidR="00C173A5">
        <w:rPr>
          <w:sz w:val="20"/>
        </w:rPr>
        <w:t>1.</w:t>
      </w:r>
      <w:r w:rsidR="004D69A5">
        <w:rPr>
          <w:sz w:val="20"/>
        </w:rPr>
        <w:t>A</w:t>
      </w:r>
      <w:r w:rsidR="00C173A5">
        <w:rPr>
          <w:sz w:val="20"/>
        </w:rPr>
        <w:t>es system</w:t>
      </w:r>
      <w:r>
        <w:rPr>
          <w:sz w:val="20"/>
        </w:rPr>
        <w:t xml:space="preserve"> design and flow for a distributed cloud computing</w:t>
      </w:r>
      <w:r w:rsidR="003E4E51">
        <w:rPr>
          <w:sz w:val="20"/>
        </w:rPr>
        <w:t>. (Shah et. al. 2020)</w:t>
      </w:r>
    </w:p>
    <w:p w14:paraId="7CFA7A49" w14:textId="77777777" w:rsidR="00AD2821" w:rsidRDefault="00AD2821" w:rsidP="00BF0451">
      <w:pPr>
        <w:jc w:val="both"/>
        <w:rPr>
          <w:sz w:val="20"/>
        </w:rPr>
      </w:pPr>
    </w:p>
    <w:p w14:paraId="30322FEB" w14:textId="53216004" w:rsidR="00BF0451" w:rsidRDefault="009035F1" w:rsidP="00BF0451">
      <w:pPr>
        <w:jc w:val="both"/>
        <w:rPr>
          <w:sz w:val="20"/>
        </w:rPr>
      </w:pPr>
      <w:r>
        <w:rPr>
          <w:noProof/>
          <w:sz w:val="20"/>
        </w:rPr>
        <w:drawing>
          <wp:inline distT="0" distB="0" distL="0" distR="0" wp14:anchorId="43B9BE2C" wp14:editId="3D71D5BC">
            <wp:extent cx="2781300" cy="17145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0" cy="1714500"/>
                    </a:xfrm>
                    <a:prstGeom prst="rect">
                      <a:avLst/>
                    </a:prstGeom>
                    <a:noFill/>
                    <a:ln>
                      <a:noFill/>
                    </a:ln>
                  </pic:spPr>
                </pic:pic>
              </a:graphicData>
            </a:graphic>
          </wp:inline>
        </w:drawing>
      </w:r>
    </w:p>
    <w:p w14:paraId="10650558" w14:textId="77777777" w:rsidR="00BF0451" w:rsidRDefault="00BF0451" w:rsidP="00BF0451">
      <w:pPr>
        <w:jc w:val="both"/>
        <w:rPr>
          <w:sz w:val="20"/>
        </w:rPr>
      </w:pPr>
      <w:r>
        <w:rPr>
          <w:sz w:val="20"/>
        </w:rPr>
        <w:t>Fig. 2 total amount of time required to upload files</w:t>
      </w:r>
      <w:r w:rsidR="003E4E51">
        <w:rPr>
          <w:sz w:val="20"/>
        </w:rPr>
        <w:t>. (Shah et. al. 2020)</w:t>
      </w:r>
    </w:p>
    <w:p w14:paraId="0E8AB293" w14:textId="77777777" w:rsidR="00BF0451" w:rsidRDefault="00BF0451" w:rsidP="00BF0451">
      <w:pPr>
        <w:jc w:val="both"/>
        <w:rPr>
          <w:sz w:val="20"/>
        </w:rPr>
      </w:pPr>
    </w:p>
    <w:p w14:paraId="79F16E51" w14:textId="0BA063F3" w:rsidR="00BF0451" w:rsidRDefault="009035F1" w:rsidP="00BF0451">
      <w:pPr>
        <w:jc w:val="both"/>
        <w:rPr>
          <w:sz w:val="20"/>
        </w:rPr>
      </w:pPr>
      <w:r>
        <w:rPr>
          <w:noProof/>
          <w:sz w:val="20"/>
        </w:rPr>
        <w:drawing>
          <wp:inline distT="0" distB="0" distL="0" distR="0" wp14:anchorId="47C16B3C" wp14:editId="1C12785E">
            <wp:extent cx="2895600" cy="332994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b="1396"/>
                    <a:stretch>
                      <a:fillRect/>
                    </a:stretch>
                  </pic:blipFill>
                  <pic:spPr bwMode="auto">
                    <a:xfrm>
                      <a:off x="0" y="0"/>
                      <a:ext cx="2895600" cy="3329940"/>
                    </a:xfrm>
                    <a:prstGeom prst="rect">
                      <a:avLst/>
                    </a:prstGeom>
                    <a:noFill/>
                    <a:ln>
                      <a:noFill/>
                    </a:ln>
                  </pic:spPr>
                </pic:pic>
              </a:graphicData>
            </a:graphic>
          </wp:inline>
        </w:drawing>
      </w:r>
    </w:p>
    <w:p w14:paraId="3E220D1E" w14:textId="77777777" w:rsidR="00BF0451" w:rsidRDefault="00BF0451" w:rsidP="00BF0451">
      <w:pPr>
        <w:jc w:val="both"/>
        <w:rPr>
          <w:sz w:val="20"/>
        </w:rPr>
      </w:pPr>
      <w:r>
        <w:rPr>
          <w:sz w:val="20"/>
        </w:rPr>
        <w:t>Fig. 3 a smart contact used to store user details</w:t>
      </w:r>
      <w:r w:rsidR="003E4E51">
        <w:rPr>
          <w:sz w:val="20"/>
        </w:rPr>
        <w:t xml:space="preserve">. </w:t>
      </w:r>
    </w:p>
    <w:p w14:paraId="3B5DFCC2" w14:textId="77777777" w:rsidR="00BF0451" w:rsidRDefault="00BF0451" w:rsidP="00BF0451">
      <w:pPr>
        <w:jc w:val="both"/>
        <w:rPr>
          <w:sz w:val="20"/>
        </w:rPr>
      </w:pPr>
    </w:p>
    <w:p w14:paraId="1FB6758C" w14:textId="77777777" w:rsidR="00BF0451" w:rsidRPr="00B523B6" w:rsidRDefault="00700559" w:rsidP="00410CA8">
      <w:pPr>
        <w:pStyle w:val="SCRPSectionHeading"/>
      </w:pPr>
      <w:r>
        <w:t>3</w:t>
      </w:r>
      <w:r w:rsidR="00410CA8" w:rsidRPr="00B523B6">
        <w:t>.3 Meta</w:t>
      </w:r>
      <w:r w:rsidR="00B523B6" w:rsidRPr="00B523B6">
        <w:t>-Key Mechanism</w:t>
      </w:r>
    </w:p>
    <w:p w14:paraId="35C831E2" w14:textId="77777777" w:rsidR="00700559" w:rsidRDefault="00BF0451" w:rsidP="00700559">
      <w:pPr>
        <w:pStyle w:val="SCRP-Normaltext"/>
      </w:pPr>
      <w:r>
        <w:t xml:space="preserve">Hulwan and </w:t>
      </w:r>
      <w:r w:rsidR="00B523B6">
        <w:t>Chavan</w:t>
      </w:r>
      <w:r>
        <w:t xml:space="preserve"> (2018) proposed a system that allows for a distributed cloud computing infrastructure. This system is used to protect user data from third parties and cloud providers. It also secures transactions made between different servers to protect against untrusted parties. </w:t>
      </w:r>
    </w:p>
    <w:p w14:paraId="5C2E8384" w14:textId="77777777" w:rsidR="00700559" w:rsidRDefault="00700559" w:rsidP="00700559">
      <w:pPr>
        <w:pStyle w:val="SCRP-Normaltext"/>
      </w:pPr>
    </w:p>
    <w:p w14:paraId="7F7845AD" w14:textId="77777777" w:rsidR="00700559" w:rsidRDefault="00BF0451" w:rsidP="00700559">
      <w:pPr>
        <w:pStyle w:val="SCRP-Normaltext"/>
      </w:pPr>
      <w:r>
        <w:t xml:space="preserve"> Hulwan and </w:t>
      </w:r>
      <w:r w:rsidR="00B523B6">
        <w:t>Chavan</w:t>
      </w:r>
      <w:r>
        <w:t xml:space="preserve"> (2018) explains that the system uses a critical algorithm to generate three major keys. </w:t>
      </w:r>
      <w:r w:rsidR="00410CA8">
        <w:t>public</w:t>
      </w:r>
      <w:r>
        <w:t xml:space="preserve"> key (pk) which is made visible to users, this key can be used to encrypt the data and decrypted using a private key. A master key (</w:t>
      </w:r>
      <w:r w:rsidR="00C173A5">
        <w:t>me</w:t>
      </w:r>
      <w:r>
        <w:t xml:space="preserve">) is used by the owner of the data, this key can be used to modify and share data in the cloud.  And a secret key (sk) is generated for data modification. </w:t>
      </w:r>
    </w:p>
    <w:p w14:paraId="4415FF2D" w14:textId="77777777" w:rsidR="00700559" w:rsidRDefault="00700559" w:rsidP="00700559">
      <w:pPr>
        <w:pStyle w:val="SCRP-Normaltext"/>
      </w:pPr>
    </w:p>
    <w:p w14:paraId="1AEB289B" w14:textId="77777777" w:rsidR="00BF0451" w:rsidRDefault="00BF0451" w:rsidP="004F7E02">
      <w:pPr>
        <w:pStyle w:val="SCRP-Normaltext"/>
      </w:pPr>
      <w:r>
        <w:t xml:space="preserve">Hulwan and </w:t>
      </w:r>
      <w:r w:rsidR="00410CA8">
        <w:t>Chavan</w:t>
      </w:r>
      <w:r>
        <w:t xml:space="preserve"> (2018</w:t>
      </w:r>
      <w:r w:rsidR="00410CA8">
        <w:t>) states</w:t>
      </w:r>
      <w:r>
        <w:t xml:space="preserve"> that this system uses four methods to develop a distributed cloud computation, the first method is known as key generation. This method allows a user to generate a key using a random </w:t>
      </w:r>
      <w:r w:rsidR="00410CA8">
        <w:t>input, which</w:t>
      </w:r>
      <w:r>
        <w:t xml:space="preserve"> produces two keys being the private key </w:t>
      </w:r>
      <w:r>
        <w:lastRenderedPageBreak/>
        <w:t xml:space="preserve">and public key. Hulwan and </w:t>
      </w:r>
      <w:r w:rsidR="00410CA8">
        <w:t>Chavan</w:t>
      </w:r>
      <w:r>
        <w:t xml:space="preserve"> (2018) explains that after both keys have been generated a resigning key is generated only for users that are in the same group of the cloud. Then proof of </w:t>
      </w:r>
      <w:r w:rsidR="00410CA8">
        <w:t>verification by</w:t>
      </w:r>
      <w:r>
        <w:t xml:space="preserve"> the administrator is checked by the verifier, the last method is known as regeneration of sign, it allows users to use the original data to compute a block for each signature.</w:t>
      </w:r>
    </w:p>
    <w:p w14:paraId="4A81922F" w14:textId="77777777" w:rsidR="004F7E02" w:rsidRPr="004F7E02" w:rsidRDefault="004F7E02" w:rsidP="004F7E02">
      <w:pPr>
        <w:pStyle w:val="SCRP-Normaltext"/>
      </w:pPr>
    </w:p>
    <w:p w14:paraId="67D1E0AD" w14:textId="77777777" w:rsidR="00D057DC" w:rsidRPr="003C635D" w:rsidRDefault="00BF0451" w:rsidP="00A868A3">
      <w:pPr>
        <w:jc w:val="both"/>
      </w:pPr>
      <w:r>
        <w:rPr>
          <w:sz w:val="20"/>
        </w:rPr>
        <w:t xml:space="preserve">In conclusion, </w:t>
      </w:r>
      <w:r w:rsidR="00410CA8">
        <w:rPr>
          <w:sz w:val="20"/>
        </w:rPr>
        <w:t>Hulwan</w:t>
      </w:r>
      <w:r>
        <w:rPr>
          <w:sz w:val="20"/>
        </w:rPr>
        <w:t xml:space="preserve"> and </w:t>
      </w:r>
      <w:r w:rsidR="00410CA8">
        <w:rPr>
          <w:sz w:val="20"/>
        </w:rPr>
        <w:t>Chavan</w:t>
      </w:r>
      <w:r>
        <w:rPr>
          <w:sz w:val="20"/>
        </w:rPr>
        <w:t xml:space="preserve"> (2018) </w:t>
      </w:r>
      <w:r w:rsidR="00C173A5">
        <w:rPr>
          <w:sz w:val="20"/>
        </w:rPr>
        <w:t>explains that</w:t>
      </w:r>
      <w:r>
        <w:rPr>
          <w:sz w:val="20"/>
        </w:rPr>
        <w:t xml:space="preserve"> their proposed system introduces a secure data-sharing protocol that will be implemented using block </w:t>
      </w:r>
      <w:r w:rsidR="00C173A5">
        <w:rPr>
          <w:sz w:val="20"/>
        </w:rPr>
        <w:t>chain-based</w:t>
      </w:r>
      <w:r>
        <w:rPr>
          <w:sz w:val="20"/>
        </w:rPr>
        <w:t xml:space="preserve"> cloud storage through the use of encryption keys. This system will be highly efficient in enhancing security.</w:t>
      </w:r>
    </w:p>
    <w:p w14:paraId="79A53140" w14:textId="77777777" w:rsidR="00CD60B6" w:rsidRDefault="00CD60B6" w:rsidP="000A25D1">
      <w:pPr>
        <w:pStyle w:val="SCRPSectionHeading"/>
        <w:ind w:left="0" w:firstLine="0"/>
      </w:pPr>
      <w:r>
        <w:t>Conclusion</w:t>
      </w:r>
    </w:p>
    <w:p w14:paraId="515F4D60" w14:textId="77777777" w:rsidR="000A25D1" w:rsidRDefault="000A25D1" w:rsidP="000A25D1">
      <w:pPr>
        <w:pStyle w:val="SCRP-Normaltext"/>
      </w:pPr>
      <w:r w:rsidRPr="000A25D1">
        <w:t xml:space="preserve">This paper has </w:t>
      </w:r>
      <w:r>
        <w:t xml:space="preserve">critically </w:t>
      </w:r>
      <w:r w:rsidR="00C173A5" w:rsidRPr="000A25D1">
        <w:t>analysed</w:t>
      </w:r>
      <w:r w:rsidRPr="000A25D1">
        <w:t xml:space="preserve"> and evaluated three research papers aimed at improving </w:t>
      </w:r>
      <w:r>
        <w:t>cloud computing data loss and security through block chain technology systems</w:t>
      </w:r>
      <w:r w:rsidRPr="000A25D1">
        <w:t>.</w:t>
      </w:r>
      <w:r>
        <w:t xml:space="preserve"> All research papers show that b</w:t>
      </w:r>
      <w:r w:rsidR="006A682F">
        <w:t>l</w:t>
      </w:r>
      <w:r>
        <w:t>ock chain is the answer to all the security threats and limitation of cloud computing</w:t>
      </w:r>
      <w:r w:rsidR="006A682F">
        <w:t>. The methods where tested against speed to encrypt data, accuracy of encryption and the success rate against hackers and third parties. The method proposed by Hulwan and Chavan proved to be more accurate and more efficient to be used to improve cloud computing data loss and security.</w:t>
      </w:r>
    </w:p>
    <w:p w14:paraId="50282FB8" w14:textId="77777777" w:rsidR="006A682F" w:rsidRDefault="006A682F" w:rsidP="000A25D1">
      <w:pPr>
        <w:pStyle w:val="SCRP-Normaltext"/>
      </w:pPr>
    </w:p>
    <w:p w14:paraId="30BB8980" w14:textId="77777777" w:rsidR="006A682F" w:rsidRDefault="006A682F" w:rsidP="000A25D1">
      <w:pPr>
        <w:pStyle w:val="SCRP-Normaltext"/>
      </w:pPr>
      <w:r>
        <w:t>Angséus et</w:t>
      </w:r>
      <w:r w:rsidR="005A4F8F">
        <w:t>.</w:t>
      </w:r>
      <w:r>
        <w:t>al</w:t>
      </w:r>
      <w:r w:rsidR="005A4F8F">
        <w:t>.,</w:t>
      </w:r>
      <w:r>
        <w:t xml:space="preserve"> (2015) need to do more research and experiments to fully improve their network which could be the next big thing in the development of distributed systems using blockchain technology</w:t>
      </w:r>
    </w:p>
    <w:p w14:paraId="2596BD4E" w14:textId="77777777" w:rsidR="006A682F" w:rsidRDefault="006A682F" w:rsidP="000A25D1">
      <w:pPr>
        <w:pStyle w:val="SCRP-Normaltext"/>
      </w:pPr>
    </w:p>
    <w:p w14:paraId="22E92FF5" w14:textId="77777777" w:rsidR="003975BB" w:rsidRDefault="006A682F" w:rsidP="00215BEC">
      <w:pPr>
        <w:pStyle w:val="SCRP-Normaltext"/>
      </w:pPr>
      <w:r>
        <w:t xml:space="preserve">Prior to all the methods discussed a lot of work needs to be done to improve the </w:t>
      </w:r>
      <w:r w:rsidR="00E647A8">
        <w:t>accuracy, speed</w:t>
      </w:r>
      <w:r>
        <w:t xml:space="preserve"> and performance of all the methods to fully improve data and security i</w:t>
      </w:r>
      <w:r w:rsidR="00E647A8">
        <w:t xml:space="preserve">n </w:t>
      </w:r>
      <w:r w:rsidR="00C173A5">
        <w:t>the cloud</w:t>
      </w:r>
      <w:r w:rsidR="00215BEC">
        <w:t>.</w:t>
      </w:r>
    </w:p>
    <w:p w14:paraId="66E17C94" w14:textId="77777777" w:rsidR="00215BEC" w:rsidRDefault="00215BEC" w:rsidP="00215BEC">
      <w:pPr>
        <w:pStyle w:val="SCRP-Normaltext"/>
      </w:pPr>
    </w:p>
    <w:p w14:paraId="73752AE8" w14:textId="77777777" w:rsidR="00CF39ED" w:rsidRPr="007C7FD2" w:rsidRDefault="00CF39ED" w:rsidP="00410CA8">
      <w:pPr>
        <w:pStyle w:val="SCRPSectionHeading"/>
      </w:pPr>
      <w:r w:rsidRPr="00410CA8">
        <w:t>References</w:t>
      </w:r>
    </w:p>
    <w:p w14:paraId="70FBEAC2" w14:textId="77777777" w:rsidR="00DD0FE3" w:rsidRPr="00FC64B9" w:rsidRDefault="00F44F50" w:rsidP="00F44F50">
      <w:pPr>
        <w:pStyle w:val="SCRP-Normaltext"/>
        <w:rPr>
          <w:i/>
          <w:iCs/>
        </w:rPr>
      </w:pPr>
      <w:r w:rsidRPr="00FC64B9">
        <w:rPr>
          <w:i/>
          <w:iCs/>
        </w:rPr>
        <w:t>Horsman</w:t>
      </w:r>
      <w:r w:rsidR="005A4F8F" w:rsidRPr="00FC64B9">
        <w:rPr>
          <w:i/>
          <w:iCs/>
        </w:rPr>
        <w:t xml:space="preserve">, G. (2020). </w:t>
      </w:r>
      <w:r w:rsidRPr="00FC64B9">
        <w:rPr>
          <w:i/>
          <w:iCs/>
        </w:rPr>
        <w:t xml:space="preserve">What's </w:t>
      </w:r>
      <w:r w:rsidR="005A4F8F" w:rsidRPr="00FC64B9">
        <w:rPr>
          <w:i/>
          <w:iCs/>
        </w:rPr>
        <w:t>In The Cloud? - An Examination Of The Impact Of Cloud Computing Usage On The Browser Cache. </w:t>
      </w:r>
      <w:r w:rsidRPr="00FC64B9">
        <w:rPr>
          <w:i/>
          <w:iCs/>
        </w:rPr>
        <w:t xml:space="preserve">The </w:t>
      </w:r>
      <w:r w:rsidR="005A4F8F" w:rsidRPr="00FC64B9">
        <w:rPr>
          <w:i/>
          <w:iCs/>
        </w:rPr>
        <w:t xml:space="preserve">Journal Of Digital Forensics, Security And Law: Jdfsl, 15(1), 1-16. </w:t>
      </w:r>
    </w:p>
    <w:p w14:paraId="0B6A04A6" w14:textId="77777777" w:rsidR="004F7E02" w:rsidRPr="00FC64B9" w:rsidRDefault="004F7E02" w:rsidP="004F7E02">
      <w:pPr>
        <w:pStyle w:val="SCRP-Normaltext"/>
        <w:rPr>
          <w:i/>
          <w:iCs/>
        </w:rPr>
      </w:pPr>
    </w:p>
    <w:p w14:paraId="7D4104A1" w14:textId="77777777" w:rsidR="0018335B" w:rsidRPr="00FC64B9" w:rsidRDefault="004F7E02" w:rsidP="00C14F9A">
      <w:pPr>
        <w:pStyle w:val="SCRP-Normaltext"/>
        <w:rPr>
          <w:i/>
          <w:iCs/>
        </w:rPr>
      </w:pPr>
      <w:r w:rsidRPr="00FC64B9">
        <w:rPr>
          <w:i/>
          <w:iCs/>
        </w:rPr>
        <w:t>N</w:t>
      </w:r>
      <w:r w:rsidR="005A4F8F" w:rsidRPr="00FC64B9">
        <w:rPr>
          <w:i/>
          <w:iCs/>
        </w:rPr>
        <w:t xml:space="preserve">. </w:t>
      </w:r>
      <w:r w:rsidRPr="00FC64B9">
        <w:rPr>
          <w:i/>
          <w:iCs/>
        </w:rPr>
        <w:t>Sanghi</w:t>
      </w:r>
      <w:r w:rsidR="005A4F8F" w:rsidRPr="00FC64B9">
        <w:rPr>
          <w:i/>
          <w:iCs/>
        </w:rPr>
        <w:t xml:space="preserve">, </w:t>
      </w:r>
      <w:r w:rsidRPr="00FC64B9">
        <w:rPr>
          <w:i/>
          <w:iCs/>
        </w:rPr>
        <w:t>R</w:t>
      </w:r>
      <w:r w:rsidR="005A4F8F" w:rsidRPr="00FC64B9">
        <w:rPr>
          <w:i/>
          <w:iCs/>
        </w:rPr>
        <w:t xml:space="preserve">. </w:t>
      </w:r>
      <w:r w:rsidRPr="00FC64B9">
        <w:rPr>
          <w:i/>
          <w:iCs/>
        </w:rPr>
        <w:t>Bhatnagar</w:t>
      </w:r>
      <w:r w:rsidR="005A4F8F" w:rsidRPr="00FC64B9">
        <w:rPr>
          <w:i/>
          <w:iCs/>
        </w:rPr>
        <w:t xml:space="preserve">, </w:t>
      </w:r>
      <w:r w:rsidRPr="00FC64B9">
        <w:rPr>
          <w:i/>
          <w:iCs/>
        </w:rPr>
        <w:t>G</w:t>
      </w:r>
      <w:r w:rsidR="005A4F8F" w:rsidRPr="00FC64B9">
        <w:rPr>
          <w:i/>
          <w:iCs/>
        </w:rPr>
        <w:t xml:space="preserve">. </w:t>
      </w:r>
      <w:r w:rsidRPr="00FC64B9">
        <w:rPr>
          <w:i/>
          <w:iCs/>
        </w:rPr>
        <w:t xml:space="preserve">Kaur </w:t>
      </w:r>
      <w:r w:rsidR="005A4F8F" w:rsidRPr="00FC64B9">
        <w:rPr>
          <w:i/>
          <w:iCs/>
        </w:rPr>
        <w:t xml:space="preserve">And </w:t>
      </w:r>
      <w:r w:rsidRPr="00FC64B9">
        <w:rPr>
          <w:i/>
          <w:iCs/>
        </w:rPr>
        <w:t>V</w:t>
      </w:r>
      <w:r w:rsidR="005A4F8F" w:rsidRPr="00FC64B9">
        <w:rPr>
          <w:i/>
          <w:iCs/>
        </w:rPr>
        <w:t xml:space="preserve">. </w:t>
      </w:r>
      <w:r w:rsidRPr="00FC64B9">
        <w:rPr>
          <w:i/>
          <w:iCs/>
        </w:rPr>
        <w:t>Jain</w:t>
      </w:r>
      <w:r w:rsidR="005A4F8F" w:rsidRPr="00FC64B9">
        <w:rPr>
          <w:i/>
          <w:iCs/>
        </w:rPr>
        <w:t xml:space="preserve">, "Blockcloud: </w:t>
      </w:r>
      <w:r w:rsidRPr="00FC64B9">
        <w:rPr>
          <w:i/>
          <w:iCs/>
        </w:rPr>
        <w:t xml:space="preserve">Blockchain </w:t>
      </w:r>
      <w:r w:rsidR="005A4F8F" w:rsidRPr="00FC64B9">
        <w:rPr>
          <w:i/>
          <w:iCs/>
        </w:rPr>
        <w:t xml:space="preserve">With </w:t>
      </w:r>
      <w:r w:rsidRPr="00FC64B9">
        <w:rPr>
          <w:i/>
          <w:iCs/>
        </w:rPr>
        <w:t xml:space="preserve">Cloud </w:t>
      </w:r>
      <w:r w:rsidR="000E6E29" w:rsidRPr="00FC64B9">
        <w:rPr>
          <w:i/>
          <w:iCs/>
        </w:rPr>
        <w:t>Computing</w:t>
      </w:r>
      <w:r w:rsidR="005A4F8F" w:rsidRPr="00FC64B9">
        <w:rPr>
          <w:i/>
          <w:iCs/>
        </w:rPr>
        <w:t xml:space="preserve">,” </w:t>
      </w:r>
      <w:r w:rsidR="000E6E29" w:rsidRPr="00FC64B9">
        <w:rPr>
          <w:i/>
          <w:iCs/>
        </w:rPr>
        <w:t>India</w:t>
      </w:r>
      <w:r w:rsidR="005A4F8F" w:rsidRPr="00FC64B9">
        <w:rPr>
          <w:i/>
          <w:iCs/>
        </w:rPr>
        <w:t>, 2018, Pp. 430-434</w:t>
      </w:r>
    </w:p>
    <w:p w14:paraId="425B9AC3" w14:textId="77777777" w:rsidR="004F7E02" w:rsidRPr="00FC64B9" w:rsidRDefault="004F7E02" w:rsidP="00C14F9A">
      <w:pPr>
        <w:pStyle w:val="SCRP-Normaltext"/>
        <w:rPr>
          <w:i/>
          <w:iCs/>
        </w:rPr>
      </w:pPr>
    </w:p>
    <w:p w14:paraId="4F4CF17F" w14:textId="77777777" w:rsidR="0018335B" w:rsidRPr="00FC64B9" w:rsidRDefault="007B34FF" w:rsidP="00C14F9A">
      <w:pPr>
        <w:pStyle w:val="SCRP-Normaltext"/>
        <w:rPr>
          <w:i/>
          <w:iCs/>
        </w:rPr>
      </w:pPr>
      <w:r w:rsidRPr="00FC64B9">
        <w:rPr>
          <w:i/>
          <w:iCs/>
        </w:rPr>
        <w:t>M</w:t>
      </w:r>
      <w:r w:rsidR="005A4F8F" w:rsidRPr="00FC64B9">
        <w:rPr>
          <w:i/>
          <w:iCs/>
        </w:rPr>
        <w:t xml:space="preserve">. </w:t>
      </w:r>
      <w:r w:rsidRPr="00FC64B9">
        <w:rPr>
          <w:i/>
          <w:iCs/>
        </w:rPr>
        <w:t>Shah</w:t>
      </w:r>
      <w:r w:rsidR="005A4F8F" w:rsidRPr="00FC64B9">
        <w:rPr>
          <w:i/>
          <w:iCs/>
        </w:rPr>
        <w:t xml:space="preserve">, </w:t>
      </w:r>
      <w:r w:rsidRPr="00FC64B9">
        <w:rPr>
          <w:i/>
          <w:iCs/>
        </w:rPr>
        <w:t>M</w:t>
      </w:r>
      <w:r w:rsidR="005A4F8F" w:rsidRPr="00FC64B9">
        <w:rPr>
          <w:i/>
          <w:iCs/>
        </w:rPr>
        <w:t xml:space="preserve">. </w:t>
      </w:r>
      <w:r w:rsidRPr="00FC64B9">
        <w:rPr>
          <w:i/>
          <w:iCs/>
        </w:rPr>
        <w:t>Shaikh</w:t>
      </w:r>
      <w:r w:rsidR="005A4F8F" w:rsidRPr="00FC64B9">
        <w:rPr>
          <w:i/>
          <w:iCs/>
        </w:rPr>
        <w:t xml:space="preserve">, </w:t>
      </w:r>
      <w:r w:rsidRPr="00FC64B9">
        <w:rPr>
          <w:i/>
          <w:iCs/>
        </w:rPr>
        <w:t>V</w:t>
      </w:r>
      <w:r w:rsidR="005A4F8F" w:rsidRPr="00FC64B9">
        <w:rPr>
          <w:i/>
          <w:iCs/>
        </w:rPr>
        <w:t xml:space="preserve">. </w:t>
      </w:r>
      <w:r w:rsidRPr="00FC64B9">
        <w:rPr>
          <w:i/>
          <w:iCs/>
        </w:rPr>
        <w:t xml:space="preserve">Mishra </w:t>
      </w:r>
      <w:r w:rsidR="005A4F8F" w:rsidRPr="00FC64B9">
        <w:rPr>
          <w:i/>
          <w:iCs/>
        </w:rPr>
        <w:t xml:space="preserve">And </w:t>
      </w:r>
      <w:r w:rsidRPr="00FC64B9">
        <w:rPr>
          <w:i/>
          <w:iCs/>
        </w:rPr>
        <w:t>G</w:t>
      </w:r>
      <w:r w:rsidR="005A4F8F" w:rsidRPr="00FC64B9">
        <w:rPr>
          <w:i/>
          <w:iCs/>
        </w:rPr>
        <w:t xml:space="preserve">. </w:t>
      </w:r>
      <w:r w:rsidRPr="00FC64B9">
        <w:rPr>
          <w:i/>
          <w:iCs/>
        </w:rPr>
        <w:t>Tuscano</w:t>
      </w:r>
      <w:r w:rsidR="005A4F8F" w:rsidRPr="00FC64B9">
        <w:rPr>
          <w:i/>
          <w:iCs/>
        </w:rPr>
        <w:t>, "</w:t>
      </w:r>
      <w:r w:rsidRPr="00FC64B9">
        <w:rPr>
          <w:i/>
          <w:iCs/>
        </w:rPr>
        <w:t>Decentralized Cloud Storage Using Blockchain</w:t>
      </w:r>
      <w:r w:rsidR="005A4F8F" w:rsidRPr="00FC64B9">
        <w:rPr>
          <w:i/>
          <w:iCs/>
        </w:rPr>
        <w:t xml:space="preserve">," </w:t>
      </w:r>
      <w:r w:rsidRPr="00FC64B9">
        <w:rPr>
          <w:i/>
          <w:iCs/>
        </w:rPr>
        <w:t>Tirunelveli</w:t>
      </w:r>
      <w:r w:rsidR="005A4F8F" w:rsidRPr="00FC64B9">
        <w:rPr>
          <w:i/>
          <w:iCs/>
        </w:rPr>
        <w:t xml:space="preserve">, </w:t>
      </w:r>
      <w:r w:rsidRPr="00FC64B9">
        <w:rPr>
          <w:i/>
          <w:iCs/>
        </w:rPr>
        <w:t>India</w:t>
      </w:r>
      <w:r w:rsidR="005A4F8F" w:rsidRPr="00FC64B9">
        <w:rPr>
          <w:i/>
          <w:iCs/>
        </w:rPr>
        <w:t>, 2020, Pp. 384-389.</w:t>
      </w:r>
    </w:p>
    <w:p w14:paraId="55D979FD" w14:textId="77777777" w:rsidR="007B34FF" w:rsidRPr="00FC64B9" w:rsidRDefault="007B34FF" w:rsidP="00C14F9A">
      <w:pPr>
        <w:pStyle w:val="SCRP-Normaltext"/>
        <w:rPr>
          <w:i/>
          <w:iCs/>
        </w:rPr>
      </w:pPr>
    </w:p>
    <w:p w14:paraId="1329CB7C" w14:textId="77777777" w:rsidR="007B34FF" w:rsidRPr="00FC64B9" w:rsidRDefault="002D47FF" w:rsidP="00C14F9A">
      <w:pPr>
        <w:pStyle w:val="SCRP-Normaltext"/>
        <w:rPr>
          <w:i/>
          <w:iCs/>
        </w:rPr>
      </w:pPr>
      <w:r w:rsidRPr="00FC64B9">
        <w:rPr>
          <w:i/>
          <w:iCs/>
        </w:rPr>
        <w:t>I</w:t>
      </w:r>
      <w:r w:rsidR="005A4F8F" w:rsidRPr="00FC64B9">
        <w:rPr>
          <w:i/>
          <w:iCs/>
        </w:rPr>
        <w:t xml:space="preserve">. </w:t>
      </w:r>
      <w:r w:rsidRPr="00FC64B9">
        <w:rPr>
          <w:i/>
          <w:iCs/>
        </w:rPr>
        <w:t>Zikratov</w:t>
      </w:r>
      <w:r w:rsidR="005A4F8F" w:rsidRPr="00FC64B9">
        <w:rPr>
          <w:i/>
          <w:iCs/>
        </w:rPr>
        <w:t xml:space="preserve">, </w:t>
      </w:r>
      <w:r w:rsidRPr="00FC64B9">
        <w:rPr>
          <w:i/>
          <w:iCs/>
        </w:rPr>
        <w:t>A</w:t>
      </w:r>
      <w:r w:rsidR="005A4F8F" w:rsidRPr="00FC64B9">
        <w:rPr>
          <w:i/>
          <w:iCs/>
        </w:rPr>
        <w:t xml:space="preserve">. </w:t>
      </w:r>
      <w:r w:rsidRPr="00FC64B9">
        <w:rPr>
          <w:i/>
          <w:iCs/>
        </w:rPr>
        <w:t>Kuzmin</w:t>
      </w:r>
      <w:r w:rsidR="005A4F8F" w:rsidRPr="00FC64B9">
        <w:rPr>
          <w:i/>
          <w:iCs/>
        </w:rPr>
        <w:t xml:space="preserve">, </w:t>
      </w:r>
      <w:r w:rsidRPr="00FC64B9">
        <w:rPr>
          <w:i/>
          <w:iCs/>
        </w:rPr>
        <w:t>V</w:t>
      </w:r>
      <w:r w:rsidR="005A4F8F" w:rsidRPr="00FC64B9">
        <w:rPr>
          <w:i/>
          <w:iCs/>
        </w:rPr>
        <w:t xml:space="preserve">. </w:t>
      </w:r>
      <w:r w:rsidRPr="00FC64B9">
        <w:rPr>
          <w:i/>
          <w:iCs/>
        </w:rPr>
        <w:t>Akimenko</w:t>
      </w:r>
      <w:r w:rsidR="005A4F8F" w:rsidRPr="00FC64B9">
        <w:rPr>
          <w:i/>
          <w:iCs/>
        </w:rPr>
        <w:t xml:space="preserve">, </w:t>
      </w:r>
      <w:r w:rsidRPr="00FC64B9">
        <w:rPr>
          <w:i/>
          <w:iCs/>
        </w:rPr>
        <w:t>V</w:t>
      </w:r>
      <w:r w:rsidR="005A4F8F" w:rsidRPr="00FC64B9">
        <w:rPr>
          <w:i/>
          <w:iCs/>
        </w:rPr>
        <w:t xml:space="preserve">. </w:t>
      </w:r>
      <w:r w:rsidRPr="00FC64B9">
        <w:rPr>
          <w:i/>
          <w:iCs/>
        </w:rPr>
        <w:t xml:space="preserve">Niculichev </w:t>
      </w:r>
      <w:r w:rsidR="005A4F8F" w:rsidRPr="00FC64B9">
        <w:rPr>
          <w:i/>
          <w:iCs/>
        </w:rPr>
        <w:t xml:space="preserve">And </w:t>
      </w:r>
      <w:r w:rsidRPr="00FC64B9">
        <w:rPr>
          <w:i/>
          <w:iCs/>
        </w:rPr>
        <w:t>L</w:t>
      </w:r>
      <w:r w:rsidR="005A4F8F" w:rsidRPr="00FC64B9">
        <w:rPr>
          <w:i/>
          <w:iCs/>
        </w:rPr>
        <w:t xml:space="preserve">. </w:t>
      </w:r>
      <w:r w:rsidRPr="00FC64B9">
        <w:rPr>
          <w:i/>
          <w:iCs/>
        </w:rPr>
        <w:t>Yalansky</w:t>
      </w:r>
      <w:r w:rsidR="005A4F8F" w:rsidRPr="00FC64B9">
        <w:rPr>
          <w:i/>
          <w:iCs/>
        </w:rPr>
        <w:t>, "</w:t>
      </w:r>
      <w:r w:rsidRPr="00FC64B9">
        <w:rPr>
          <w:i/>
          <w:iCs/>
        </w:rPr>
        <w:t xml:space="preserve">Ensuring </w:t>
      </w:r>
      <w:r w:rsidR="005A4F8F" w:rsidRPr="00FC64B9">
        <w:rPr>
          <w:i/>
          <w:iCs/>
        </w:rPr>
        <w:t>Data Integrity Using Blockchain Technology,"2017, Pp. 534-539</w:t>
      </w:r>
    </w:p>
    <w:p w14:paraId="45700F17" w14:textId="77777777" w:rsidR="00CF39ED" w:rsidRDefault="00CF39ED" w:rsidP="002F71FF">
      <w:pPr>
        <w:pStyle w:val="SCRP-Normaltext"/>
        <w:rPr>
          <w:b/>
          <w:bCs/>
          <w:noProof/>
        </w:rPr>
      </w:pPr>
    </w:p>
    <w:p w14:paraId="76FFC449" w14:textId="77777777" w:rsidR="00FC64B9" w:rsidRPr="00FC64B9" w:rsidRDefault="00FC64B9" w:rsidP="00FC64B9">
      <w:pPr>
        <w:pStyle w:val="SCRP-Normaltext"/>
        <w:rPr>
          <w:i/>
          <w:iCs/>
          <w:noProof/>
        </w:rPr>
      </w:pPr>
      <w:r w:rsidRPr="00FC64B9">
        <w:rPr>
          <w:i/>
          <w:iCs/>
          <w:noProof/>
        </w:rPr>
        <w:t>CEARNĂU</w:t>
      </w:r>
      <w:r w:rsidR="005A4F8F" w:rsidRPr="00FC64B9">
        <w:rPr>
          <w:i/>
          <w:iCs/>
          <w:noProof/>
        </w:rPr>
        <w:t xml:space="preserve">, </w:t>
      </w:r>
      <w:r w:rsidRPr="00FC64B9">
        <w:rPr>
          <w:i/>
          <w:iCs/>
          <w:noProof/>
        </w:rPr>
        <w:t>D</w:t>
      </w:r>
      <w:r w:rsidR="005A4F8F" w:rsidRPr="00FC64B9">
        <w:rPr>
          <w:i/>
          <w:iCs/>
          <w:noProof/>
        </w:rPr>
        <w:t>.-</w:t>
      </w:r>
      <w:r w:rsidRPr="00FC64B9">
        <w:rPr>
          <w:i/>
          <w:iCs/>
          <w:noProof/>
        </w:rPr>
        <w:t>C</w:t>
      </w:r>
      <w:r w:rsidR="005A4F8F" w:rsidRPr="00FC64B9">
        <w:rPr>
          <w:i/>
          <w:iCs/>
          <w:noProof/>
        </w:rPr>
        <w:t xml:space="preserve">., 2019. </w:t>
      </w:r>
      <w:r w:rsidRPr="00FC64B9">
        <w:rPr>
          <w:i/>
          <w:iCs/>
          <w:noProof/>
        </w:rPr>
        <w:t>Block</w:t>
      </w:r>
      <w:r w:rsidR="005A4F8F" w:rsidRPr="00FC64B9">
        <w:rPr>
          <w:i/>
          <w:iCs/>
          <w:noProof/>
        </w:rPr>
        <w:t>-</w:t>
      </w:r>
      <w:r w:rsidRPr="00FC64B9">
        <w:rPr>
          <w:i/>
          <w:iCs/>
          <w:noProof/>
        </w:rPr>
        <w:t>Cloud</w:t>
      </w:r>
      <w:r w:rsidR="005A4F8F" w:rsidRPr="00FC64B9">
        <w:rPr>
          <w:i/>
          <w:iCs/>
          <w:noProof/>
        </w:rPr>
        <w:t xml:space="preserve">: </w:t>
      </w:r>
      <w:r w:rsidRPr="00FC64B9">
        <w:rPr>
          <w:i/>
          <w:iCs/>
          <w:noProof/>
        </w:rPr>
        <w:t xml:space="preserve">The </w:t>
      </w:r>
      <w:r w:rsidR="005A4F8F" w:rsidRPr="00FC64B9">
        <w:rPr>
          <w:i/>
          <w:iCs/>
          <w:noProof/>
        </w:rPr>
        <w:t xml:space="preserve">New Paradigm Of </w:t>
      </w:r>
      <w:r w:rsidRPr="00FC64B9">
        <w:rPr>
          <w:i/>
          <w:iCs/>
          <w:noProof/>
        </w:rPr>
        <w:t>Cloud Computing</w:t>
      </w:r>
      <w:r w:rsidR="005A4F8F" w:rsidRPr="00FC64B9">
        <w:rPr>
          <w:i/>
          <w:iCs/>
          <w:noProof/>
        </w:rPr>
        <w:t xml:space="preserve">. </w:t>
      </w:r>
      <w:r w:rsidRPr="00FC64B9">
        <w:rPr>
          <w:i/>
          <w:iCs/>
          <w:noProof/>
        </w:rPr>
        <w:t>Economy Informatics</w:t>
      </w:r>
      <w:r w:rsidR="005A4F8F" w:rsidRPr="00FC64B9">
        <w:rPr>
          <w:i/>
          <w:iCs/>
          <w:noProof/>
        </w:rPr>
        <w:t>, 19(1/2019).</w:t>
      </w:r>
    </w:p>
    <w:p w14:paraId="4D1A2A0B" w14:textId="77777777" w:rsidR="00FC64B9" w:rsidRPr="00FC64B9" w:rsidRDefault="00FC64B9" w:rsidP="00FC64B9">
      <w:pPr>
        <w:pStyle w:val="SCRP-Normaltext"/>
        <w:rPr>
          <w:i/>
          <w:iCs/>
        </w:rPr>
      </w:pPr>
    </w:p>
    <w:p w14:paraId="7FCBB5D8" w14:textId="77777777" w:rsidR="00FC64B9" w:rsidRPr="00FC64B9" w:rsidRDefault="00FC64B9" w:rsidP="00FC64B9">
      <w:pPr>
        <w:pStyle w:val="SCRP-Normaltext"/>
        <w:rPr>
          <w:i/>
          <w:iCs/>
          <w:noProof/>
        </w:rPr>
      </w:pPr>
      <w:r w:rsidRPr="00FC64B9">
        <w:rPr>
          <w:i/>
          <w:iCs/>
          <w:noProof/>
        </w:rPr>
        <w:t>Nishant</w:t>
      </w:r>
      <w:r w:rsidR="005A4F8F" w:rsidRPr="00FC64B9">
        <w:rPr>
          <w:i/>
          <w:iCs/>
          <w:noProof/>
        </w:rPr>
        <w:t>.</w:t>
      </w:r>
      <w:r w:rsidRPr="00FC64B9">
        <w:rPr>
          <w:i/>
          <w:iCs/>
          <w:noProof/>
        </w:rPr>
        <w:t>G</w:t>
      </w:r>
      <w:r w:rsidR="005A4F8F" w:rsidRPr="00FC64B9">
        <w:rPr>
          <w:i/>
          <w:iCs/>
          <w:noProof/>
        </w:rPr>
        <w:t>.</w:t>
      </w:r>
      <w:r w:rsidRPr="00FC64B9">
        <w:rPr>
          <w:i/>
          <w:iCs/>
          <w:noProof/>
        </w:rPr>
        <w:t xml:space="preserve">Hulwan </w:t>
      </w:r>
      <w:r w:rsidR="005A4F8F" w:rsidRPr="00FC64B9">
        <w:rPr>
          <w:i/>
          <w:iCs/>
          <w:noProof/>
        </w:rPr>
        <w:t xml:space="preserve">&amp; </w:t>
      </w:r>
      <w:r w:rsidRPr="00FC64B9">
        <w:rPr>
          <w:i/>
          <w:iCs/>
          <w:noProof/>
        </w:rPr>
        <w:t>Chavan</w:t>
      </w:r>
      <w:r w:rsidR="005A4F8F" w:rsidRPr="00FC64B9">
        <w:rPr>
          <w:i/>
          <w:iCs/>
          <w:noProof/>
        </w:rPr>
        <w:t xml:space="preserve">, </w:t>
      </w:r>
      <w:r w:rsidRPr="00FC64B9">
        <w:rPr>
          <w:i/>
          <w:iCs/>
          <w:noProof/>
        </w:rPr>
        <w:t>P</w:t>
      </w:r>
      <w:r w:rsidR="005A4F8F" w:rsidRPr="00FC64B9">
        <w:rPr>
          <w:i/>
          <w:iCs/>
          <w:noProof/>
        </w:rPr>
        <w:t xml:space="preserve">. </w:t>
      </w:r>
      <w:r w:rsidRPr="00FC64B9">
        <w:rPr>
          <w:i/>
          <w:iCs/>
          <w:noProof/>
        </w:rPr>
        <w:t>S</w:t>
      </w:r>
      <w:r w:rsidR="005A4F8F" w:rsidRPr="00FC64B9">
        <w:rPr>
          <w:i/>
          <w:iCs/>
          <w:noProof/>
        </w:rPr>
        <w:t xml:space="preserve">., 2018. </w:t>
      </w:r>
      <w:r w:rsidRPr="00FC64B9">
        <w:rPr>
          <w:i/>
          <w:iCs/>
          <w:noProof/>
        </w:rPr>
        <w:t>BLOCKCHAIN</w:t>
      </w:r>
      <w:r w:rsidR="005A4F8F" w:rsidRPr="00FC64B9">
        <w:rPr>
          <w:i/>
          <w:iCs/>
          <w:noProof/>
        </w:rPr>
        <w:t>-</w:t>
      </w:r>
      <w:r w:rsidRPr="00FC64B9">
        <w:rPr>
          <w:i/>
          <w:iCs/>
          <w:noProof/>
        </w:rPr>
        <w:t>BASED SECURITY ARCHITECTURE FOR DISTRIBUTED CLOUD STORAGE</w:t>
      </w:r>
      <w:r w:rsidR="005A4F8F" w:rsidRPr="00FC64B9">
        <w:rPr>
          <w:i/>
          <w:iCs/>
          <w:noProof/>
        </w:rPr>
        <w:t xml:space="preserve">. </w:t>
      </w:r>
      <w:r w:rsidRPr="00FC64B9">
        <w:rPr>
          <w:i/>
          <w:iCs/>
          <w:noProof/>
        </w:rPr>
        <w:t xml:space="preserve">International Journal </w:t>
      </w:r>
      <w:r w:rsidR="005A4F8F" w:rsidRPr="00FC64B9">
        <w:rPr>
          <w:i/>
          <w:iCs/>
          <w:noProof/>
        </w:rPr>
        <w:t xml:space="preserve">Of </w:t>
      </w:r>
      <w:r w:rsidRPr="00FC64B9">
        <w:rPr>
          <w:i/>
          <w:iCs/>
          <w:noProof/>
        </w:rPr>
        <w:t xml:space="preserve">Advanced Research </w:t>
      </w:r>
      <w:r w:rsidR="005A4F8F" w:rsidRPr="00FC64B9">
        <w:rPr>
          <w:i/>
          <w:iCs/>
          <w:noProof/>
        </w:rPr>
        <w:t xml:space="preserve">In </w:t>
      </w:r>
      <w:r w:rsidRPr="00FC64B9">
        <w:rPr>
          <w:i/>
          <w:iCs/>
          <w:noProof/>
        </w:rPr>
        <w:t>Computer Science</w:t>
      </w:r>
      <w:r w:rsidR="005A4F8F" w:rsidRPr="00FC64B9">
        <w:rPr>
          <w:i/>
          <w:iCs/>
          <w:noProof/>
        </w:rPr>
        <w:t>, 9(6).</w:t>
      </w:r>
    </w:p>
    <w:p w14:paraId="450C151B" w14:textId="77777777" w:rsidR="00FC64B9" w:rsidRPr="00FC64B9" w:rsidRDefault="00FC64B9" w:rsidP="00FC64B9">
      <w:pPr>
        <w:pStyle w:val="SCRP-Normaltext"/>
        <w:rPr>
          <w:i/>
          <w:iCs/>
        </w:rPr>
      </w:pPr>
    </w:p>
    <w:p w14:paraId="7B928D8A" w14:textId="77777777" w:rsidR="00FC64B9" w:rsidRPr="00FC64B9" w:rsidRDefault="00FC64B9" w:rsidP="00FC64B9">
      <w:pPr>
        <w:pStyle w:val="SCRP-Normaltext"/>
        <w:rPr>
          <w:i/>
          <w:iCs/>
          <w:noProof/>
        </w:rPr>
      </w:pPr>
      <w:r w:rsidRPr="00FC64B9">
        <w:rPr>
          <w:i/>
          <w:iCs/>
          <w:noProof/>
        </w:rPr>
        <w:t>Ravishankar</w:t>
      </w:r>
      <w:r w:rsidR="005A4F8F" w:rsidRPr="00FC64B9">
        <w:rPr>
          <w:i/>
          <w:iCs/>
          <w:noProof/>
        </w:rPr>
        <w:t xml:space="preserve">, </w:t>
      </w:r>
      <w:r w:rsidRPr="00FC64B9">
        <w:rPr>
          <w:i/>
          <w:iCs/>
          <w:noProof/>
        </w:rPr>
        <w:t>D</w:t>
      </w:r>
      <w:r w:rsidR="005A4F8F" w:rsidRPr="00FC64B9">
        <w:rPr>
          <w:i/>
          <w:iCs/>
          <w:noProof/>
        </w:rPr>
        <w:t xml:space="preserve">., </w:t>
      </w:r>
      <w:r w:rsidRPr="00FC64B9">
        <w:rPr>
          <w:i/>
          <w:iCs/>
          <w:noProof/>
        </w:rPr>
        <w:t>Kulkarni</w:t>
      </w:r>
      <w:r w:rsidR="005A4F8F" w:rsidRPr="00FC64B9">
        <w:rPr>
          <w:i/>
          <w:iCs/>
          <w:noProof/>
        </w:rPr>
        <w:t xml:space="preserve">, </w:t>
      </w:r>
      <w:r w:rsidRPr="00FC64B9">
        <w:rPr>
          <w:i/>
          <w:iCs/>
          <w:noProof/>
        </w:rPr>
        <w:t>P</w:t>
      </w:r>
      <w:r w:rsidR="005A4F8F" w:rsidRPr="00FC64B9">
        <w:rPr>
          <w:i/>
          <w:iCs/>
          <w:noProof/>
        </w:rPr>
        <w:t xml:space="preserve">. &amp; </w:t>
      </w:r>
      <w:r w:rsidRPr="00FC64B9">
        <w:rPr>
          <w:i/>
          <w:iCs/>
          <w:noProof/>
        </w:rPr>
        <w:t>V</w:t>
      </w:r>
      <w:r w:rsidR="005A4F8F" w:rsidRPr="00FC64B9">
        <w:rPr>
          <w:i/>
          <w:iCs/>
          <w:noProof/>
        </w:rPr>
        <w:t xml:space="preserve">. </w:t>
      </w:r>
      <w:r w:rsidRPr="00FC64B9">
        <w:rPr>
          <w:i/>
          <w:iCs/>
          <w:noProof/>
        </w:rPr>
        <w:t>M</w:t>
      </w:r>
      <w:r w:rsidR="005A4F8F" w:rsidRPr="00FC64B9">
        <w:rPr>
          <w:i/>
          <w:iCs/>
          <w:noProof/>
        </w:rPr>
        <w:t xml:space="preserve">. </w:t>
      </w:r>
      <w:r w:rsidRPr="00FC64B9">
        <w:rPr>
          <w:i/>
          <w:iCs/>
          <w:noProof/>
        </w:rPr>
        <w:t>V</w:t>
      </w:r>
      <w:r w:rsidR="005A4F8F" w:rsidRPr="00FC64B9">
        <w:rPr>
          <w:i/>
          <w:iCs/>
          <w:noProof/>
        </w:rPr>
        <w:t xml:space="preserve">., 2020. </w:t>
      </w:r>
      <w:r w:rsidRPr="00FC64B9">
        <w:rPr>
          <w:i/>
          <w:iCs/>
          <w:noProof/>
        </w:rPr>
        <w:t>Blockchain</w:t>
      </w:r>
      <w:r w:rsidR="005A4F8F" w:rsidRPr="00FC64B9">
        <w:rPr>
          <w:i/>
          <w:iCs/>
          <w:noProof/>
        </w:rPr>
        <w:t xml:space="preserve">-Based </w:t>
      </w:r>
      <w:r w:rsidRPr="00FC64B9">
        <w:rPr>
          <w:i/>
          <w:iCs/>
          <w:noProof/>
        </w:rPr>
        <w:t xml:space="preserve">Database </w:t>
      </w:r>
      <w:r w:rsidR="005A4F8F" w:rsidRPr="00FC64B9">
        <w:rPr>
          <w:i/>
          <w:iCs/>
          <w:noProof/>
        </w:rPr>
        <w:t xml:space="preserve">To </w:t>
      </w:r>
      <w:r w:rsidRPr="00FC64B9">
        <w:rPr>
          <w:i/>
          <w:iCs/>
          <w:noProof/>
        </w:rPr>
        <w:t>Ensure Data Integrity</w:t>
      </w:r>
      <w:r w:rsidR="005A4F8F" w:rsidRPr="00FC64B9">
        <w:rPr>
          <w:i/>
          <w:iCs/>
          <w:noProof/>
        </w:rPr>
        <w:t xml:space="preserve">. </w:t>
      </w:r>
    </w:p>
    <w:p w14:paraId="404CD414" w14:textId="77777777" w:rsidR="00FC64B9" w:rsidRPr="00FC64B9" w:rsidRDefault="00FC64B9" w:rsidP="00FC64B9">
      <w:pPr>
        <w:pStyle w:val="SCRP-Normaltext"/>
        <w:rPr>
          <w:i/>
          <w:iCs/>
        </w:rPr>
      </w:pPr>
    </w:p>
    <w:p w14:paraId="5E70E14D" w14:textId="77777777" w:rsidR="00FC64B9" w:rsidRDefault="00FC64B9" w:rsidP="00FC64B9">
      <w:pPr>
        <w:pStyle w:val="SCRP-Normaltext"/>
        <w:rPr>
          <w:i/>
          <w:iCs/>
          <w:noProof/>
        </w:rPr>
      </w:pPr>
      <w:r w:rsidRPr="00FC64B9">
        <w:rPr>
          <w:i/>
          <w:iCs/>
          <w:noProof/>
        </w:rPr>
        <w:t>Sari</w:t>
      </w:r>
      <w:r w:rsidR="005A4F8F" w:rsidRPr="00FC64B9">
        <w:rPr>
          <w:i/>
          <w:iCs/>
          <w:noProof/>
        </w:rPr>
        <w:t xml:space="preserve">, </w:t>
      </w:r>
      <w:r w:rsidRPr="00FC64B9">
        <w:rPr>
          <w:i/>
          <w:iCs/>
          <w:noProof/>
        </w:rPr>
        <w:t>A</w:t>
      </w:r>
      <w:r w:rsidR="005A4F8F" w:rsidRPr="00FC64B9">
        <w:rPr>
          <w:i/>
          <w:iCs/>
          <w:noProof/>
        </w:rPr>
        <w:t xml:space="preserve">., 2018. </w:t>
      </w:r>
      <w:r w:rsidRPr="00FC64B9">
        <w:rPr>
          <w:i/>
          <w:iCs/>
          <w:noProof/>
        </w:rPr>
        <w:t xml:space="preserve">Use </w:t>
      </w:r>
      <w:r w:rsidR="005A4F8F" w:rsidRPr="00FC64B9">
        <w:rPr>
          <w:i/>
          <w:iCs/>
          <w:noProof/>
        </w:rPr>
        <w:t xml:space="preserve">Of </w:t>
      </w:r>
      <w:r w:rsidRPr="00FC64B9">
        <w:rPr>
          <w:i/>
          <w:iCs/>
          <w:noProof/>
        </w:rPr>
        <w:t xml:space="preserve">Blockchain </w:t>
      </w:r>
      <w:r w:rsidR="005A4F8F" w:rsidRPr="00FC64B9">
        <w:rPr>
          <w:i/>
          <w:iCs/>
          <w:noProof/>
        </w:rPr>
        <w:t xml:space="preserve">In </w:t>
      </w:r>
      <w:r w:rsidRPr="00FC64B9">
        <w:rPr>
          <w:i/>
          <w:iCs/>
          <w:noProof/>
        </w:rPr>
        <w:t>Strengthening Cybersecurity And Protecting Privacy</w:t>
      </w:r>
      <w:r w:rsidR="005A4F8F" w:rsidRPr="00FC64B9">
        <w:rPr>
          <w:i/>
          <w:iCs/>
          <w:noProof/>
        </w:rPr>
        <w:t xml:space="preserve">. </w:t>
      </w:r>
      <w:r w:rsidRPr="00FC64B9">
        <w:rPr>
          <w:i/>
          <w:iCs/>
          <w:noProof/>
        </w:rPr>
        <w:t xml:space="preserve">International Journal </w:t>
      </w:r>
      <w:r w:rsidR="005A4F8F" w:rsidRPr="00FC64B9">
        <w:rPr>
          <w:i/>
          <w:iCs/>
          <w:noProof/>
        </w:rPr>
        <w:t xml:space="preserve">Of </w:t>
      </w:r>
      <w:r w:rsidRPr="00FC64B9">
        <w:rPr>
          <w:i/>
          <w:iCs/>
          <w:noProof/>
        </w:rPr>
        <w:t xml:space="preserve">Engineering </w:t>
      </w:r>
      <w:r w:rsidR="005A4F8F" w:rsidRPr="00FC64B9">
        <w:rPr>
          <w:i/>
          <w:iCs/>
          <w:noProof/>
        </w:rPr>
        <w:t xml:space="preserve">And </w:t>
      </w:r>
      <w:r w:rsidRPr="00FC64B9">
        <w:rPr>
          <w:i/>
          <w:iCs/>
          <w:noProof/>
        </w:rPr>
        <w:t xml:space="preserve">Information Systems </w:t>
      </w:r>
      <w:r w:rsidR="005A4F8F" w:rsidRPr="00FC64B9">
        <w:rPr>
          <w:i/>
          <w:iCs/>
          <w:noProof/>
        </w:rPr>
        <w:t>(</w:t>
      </w:r>
      <w:r w:rsidRPr="00FC64B9">
        <w:rPr>
          <w:i/>
          <w:iCs/>
          <w:noProof/>
        </w:rPr>
        <w:t>IJEAIS</w:t>
      </w:r>
      <w:r w:rsidR="005A4F8F" w:rsidRPr="00FC64B9">
        <w:rPr>
          <w:i/>
          <w:iCs/>
          <w:noProof/>
        </w:rPr>
        <w:t>), 2(12), Pp. 59-66.</w:t>
      </w:r>
    </w:p>
    <w:p w14:paraId="2B801F3D" w14:textId="77777777" w:rsidR="008A6873" w:rsidRPr="00FC64B9" w:rsidRDefault="008A6873" w:rsidP="00FC64B9">
      <w:pPr>
        <w:pStyle w:val="SCRP-Normaltext"/>
        <w:rPr>
          <w:i/>
          <w:iCs/>
          <w:noProof/>
        </w:rPr>
      </w:pPr>
    </w:p>
    <w:p w14:paraId="6D3B3FF3" w14:textId="77777777" w:rsidR="008A6873" w:rsidRDefault="008A6873" w:rsidP="008A6873">
      <w:pPr>
        <w:pStyle w:val="SCRP-Normaltext"/>
        <w:rPr>
          <w:i/>
          <w:iCs/>
          <w:noProof/>
        </w:rPr>
      </w:pPr>
      <w:r w:rsidRPr="008A6873">
        <w:rPr>
          <w:i/>
          <w:iCs/>
          <w:noProof/>
        </w:rPr>
        <w:t>Sarmah</w:t>
      </w:r>
      <w:r w:rsidR="005A4F8F" w:rsidRPr="008A6873">
        <w:rPr>
          <w:i/>
          <w:iCs/>
          <w:noProof/>
        </w:rPr>
        <w:t xml:space="preserve">, </w:t>
      </w:r>
      <w:r w:rsidRPr="008A6873">
        <w:rPr>
          <w:i/>
          <w:iCs/>
          <w:noProof/>
        </w:rPr>
        <w:t>S</w:t>
      </w:r>
      <w:r w:rsidR="005A4F8F" w:rsidRPr="008A6873">
        <w:rPr>
          <w:i/>
          <w:iCs/>
          <w:noProof/>
        </w:rPr>
        <w:t xml:space="preserve">. </w:t>
      </w:r>
      <w:r w:rsidRPr="008A6873">
        <w:rPr>
          <w:i/>
          <w:iCs/>
          <w:noProof/>
        </w:rPr>
        <w:t>S</w:t>
      </w:r>
      <w:r w:rsidR="005A4F8F" w:rsidRPr="008A6873">
        <w:rPr>
          <w:i/>
          <w:iCs/>
          <w:noProof/>
        </w:rPr>
        <w:t xml:space="preserve">., 2019. </w:t>
      </w:r>
      <w:r w:rsidRPr="008A6873">
        <w:rPr>
          <w:i/>
          <w:iCs/>
          <w:noProof/>
        </w:rPr>
        <w:t xml:space="preserve">Application </w:t>
      </w:r>
      <w:r w:rsidR="005A4F8F" w:rsidRPr="008A6873">
        <w:rPr>
          <w:i/>
          <w:iCs/>
          <w:noProof/>
        </w:rPr>
        <w:t xml:space="preserve">Of </w:t>
      </w:r>
      <w:r w:rsidRPr="008A6873">
        <w:rPr>
          <w:i/>
          <w:iCs/>
          <w:noProof/>
        </w:rPr>
        <w:t xml:space="preserve">Blockchain </w:t>
      </w:r>
      <w:r w:rsidR="005A4F8F" w:rsidRPr="008A6873">
        <w:rPr>
          <w:i/>
          <w:iCs/>
          <w:noProof/>
        </w:rPr>
        <w:t xml:space="preserve">In </w:t>
      </w:r>
      <w:r w:rsidRPr="008A6873">
        <w:rPr>
          <w:i/>
          <w:iCs/>
          <w:noProof/>
        </w:rPr>
        <w:t>Cloud Computing</w:t>
      </w:r>
      <w:r w:rsidR="005A4F8F" w:rsidRPr="008A6873">
        <w:rPr>
          <w:i/>
          <w:iCs/>
          <w:noProof/>
        </w:rPr>
        <w:t>. 8(12).</w:t>
      </w:r>
    </w:p>
    <w:p w14:paraId="1511307C" w14:textId="77777777" w:rsidR="008A6873" w:rsidRDefault="008A6873" w:rsidP="008A6873">
      <w:pPr>
        <w:pStyle w:val="SCRP-Normaltext"/>
        <w:rPr>
          <w:i/>
          <w:iCs/>
          <w:noProof/>
        </w:rPr>
      </w:pPr>
    </w:p>
    <w:p w14:paraId="4F7DCB67" w14:textId="77777777" w:rsidR="000E6E29" w:rsidRPr="000E6E29" w:rsidRDefault="000E6E29" w:rsidP="000E6E29">
      <w:pPr>
        <w:pStyle w:val="SCRP-Normaltext"/>
        <w:rPr>
          <w:i/>
          <w:iCs/>
          <w:noProof/>
        </w:rPr>
      </w:pPr>
      <w:r w:rsidRPr="000E6E29">
        <w:rPr>
          <w:i/>
          <w:iCs/>
          <w:noProof/>
        </w:rPr>
        <w:t>ANGSÉUS</w:t>
      </w:r>
      <w:r w:rsidR="005A4F8F" w:rsidRPr="000E6E29">
        <w:rPr>
          <w:i/>
          <w:iCs/>
          <w:noProof/>
        </w:rPr>
        <w:t xml:space="preserve">, </w:t>
      </w:r>
      <w:r w:rsidRPr="000E6E29">
        <w:rPr>
          <w:i/>
          <w:iCs/>
          <w:noProof/>
        </w:rPr>
        <w:t>J</w:t>
      </w:r>
      <w:r w:rsidR="005A4F8F" w:rsidRPr="000E6E29">
        <w:rPr>
          <w:i/>
          <w:iCs/>
          <w:noProof/>
        </w:rPr>
        <w:t xml:space="preserve">. Et Al., 2015. </w:t>
      </w:r>
      <w:r w:rsidRPr="000E6E29">
        <w:rPr>
          <w:i/>
          <w:iCs/>
          <w:noProof/>
        </w:rPr>
        <w:t>Decentralized Cloud Computing Platforms</w:t>
      </w:r>
      <w:r w:rsidR="005A4F8F" w:rsidRPr="000E6E29">
        <w:rPr>
          <w:i/>
          <w:iCs/>
          <w:noProof/>
        </w:rPr>
        <w:t xml:space="preserve">. </w:t>
      </w:r>
      <w:r w:rsidRPr="000E6E29">
        <w:rPr>
          <w:i/>
          <w:iCs/>
          <w:noProof/>
        </w:rPr>
        <w:t xml:space="preserve">Building </w:t>
      </w:r>
      <w:r w:rsidR="005A4F8F" w:rsidRPr="000E6E29">
        <w:rPr>
          <w:i/>
          <w:iCs/>
          <w:noProof/>
        </w:rPr>
        <w:t xml:space="preserve">A </w:t>
      </w:r>
      <w:r w:rsidRPr="000E6E29">
        <w:rPr>
          <w:i/>
          <w:iCs/>
          <w:noProof/>
        </w:rPr>
        <w:t xml:space="preserve">Global Marketplace </w:t>
      </w:r>
      <w:r w:rsidR="005A4F8F" w:rsidRPr="000E6E29">
        <w:rPr>
          <w:i/>
          <w:iCs/>
          <w:noProof/>
        </w:rPr>
        <w:t xml:space="preserve">For </w:t>
      </w:r>
      <w:r w:rsidRPr="000E6E29">
        <w:rPr>
          <w:i/>
          <w:iCs/>
          <w:noProof/>
        </w:rPr>
        <w:t>Computing Power</w:t>
      </w:r>
      <w:r w:rsidR="005A4F8F" w:rsidRPr="000E6E29">
        <w:rPr>
          <w:i/>
          <w:iCs/>
          <w:noProof/>
        </w:rPr>
        <w:t>.</w:t>
      </w:r>
    </w:p>
    <w:p w14:paraId="27F11DC3" w14:textId="77777777" w:rsidR="000E6E29" w:rsidRPr="000E6E29" w:rsidRDefault="000E6E29" w:rsidP="000E6E29">
      <w:pPr>
        <w:pStyle w:val="SCRP-Normaltext"/>
        <w:rPr>
          <w:i/>
          <w:iCs/>
        </w:rPr>
      </w:pPr>
    </w:p>
    <w:p w14:paraId="680F9888" w14:textId="77777777" w:rsidR="000E6E29" w:rsidRPr="000E6E29" w:rsidRDefault="000E6E29" w:rsidP="000E6E29">
      <w:pPr>
        <w:pStyle w:val="SCRP-Normaltext"/>
        <w:rPr>
          <w:i/>
          <w:iCs/>
          <w:noProof/>
        </w:rPr>
      </w:pPr>
      <w:r w:rsidRPr="000E6E29">
        <w:rPr>
          <w:i/>
          <w:iCs/>
          <w:noProof/>
        </w:rPr>
        <w:t>Gaetani</w:t>
      </w:r>
      <w:r w:rsidR="005A4F8F" w:rsidRPr="000E6E29">
        <w:rPr>
          <w:i/>
          <w:iCs/>
          <w:noProof/>
        </w:rPr>
        <w:t xml:space="preserve">, </w:t>
      </w:r>
      <w:r w:rsidRPr="000E6E29">
        <w:rPr>
          <w:i/>
          <w:iCs/>
          <w:noProof/>
        </w:rPr>
        <w:t>E</w:t>
      </w:r>
      <w:r w:rsidR="005A4F8F" w:rsidRPr="000E6E29">
        <w:rPr>
          <w:i/>
          <w:iCs/>
          <w:noProof/>
        </w:rPr>
        <w:t xml:space="preserve">. Et Al., 2020. </w:t>
      </w:r>
      <w:r w:rsidRPr="000E6E29">
        <w:rPr>
          <w:i/>
          <w:iCs/>
          <w:noProof/>
        </w:rPr>
        <w:t>Blockchain</w:t>
      </w:r>
      <w:r w:rsidR="005A4F8F" w:rsidRPr="000E6E29">
        <w:rPr>
          <w:i/>
          <w:iCs/>
          <w:noProof/>
        </w:rPr>
        <w:t xml:space="preserve">-Based </w:t>
      </w:r>
      <w:r w:rsidRPr="000E6E29">
        <w:rPr>
          <w:i/>
          <w:iCs/>
          <w:noProof/>
        </w:rPr>
        <w:t xml:space="preserve">Database </w:t>
      </w:r>
      <w:r w:rsidR="005A4F8F" w:rsidRPr="000E6E29">
        <w:rPr>
          <w:i/>
          <w:iCs/>
          <w:noProof/>
        </w:rPr>
        <w:t xml:space="preserve">To </w:t>
      </w:r>
      <w:r w:rsidRPr="000E6E29">
        <w:rPr>
          <w:i/>
          <w:iCs/>
          <w:noProof/>
        </w:rPr>
        <w:t xml:space="preserve">Ensure Data Integrity </w:t>
      </w:r>
      <w:r w:rsidR="005A4F8F" w:rsidRPr="000E6E29">
        <w:rPr>
          <w:i/>
          <w:iCs/>
          <w:noProof/>
        </w:rPr>
        <w:t xml:space="preserve">In </w:t>
      </w:r>
      <w:r w:rsidRPr="000E6E29">
        <w:rPr>
          <w:i/>
          <w:iCs/>
          <w:noProof/>
        </w:rPr>
        <w:t>Cloud Computing Environments</w:t>
      </w:r>
      <w:r w:rsidR="005A4F8F" w:rsidRPr="000E6E29">
        <w:rPr>
          <w:i/>
          <w:iCs/>
          <w:noProof/>
        </w:rPr>
        <w:t xml:space="preserve">. </w:t>
      </w:r>
    </w:p>
    <w:p w14:paraId="395B7951" w14:textId="77777777" w:rsidR="000E6E29" w:rsidRPr="000E6E29" w:rsidRDefault="000E6E29" w:rsidP="000E6E29">
      <w:pPr>
        <w:pStyle w:val="SCRP-Normaltext"/>
        <w:rPr>
          <w:i/>
          <w:iCs/>
        </w:rPr>
      </w:pPr>
    </w:p>
    <w:p w14:paraId="0549DF16" w14:textId="77777777" w:rsidR="000E6E29" w:rsidRPr="000E6E29" w:rsidRDefault="000E6E29" w:rsidP="000E6E29">
      <w:pPr>
        <w:pStyle w:val="SCRP-Normaltext"/>
        <w:rPr>
          <w:i/>
          <w:iCs/>
          <w:noProof/>
        </w:rPr>
      </w:pPr>
      <w:r w:rsidRPr="000E6E29">
        <w:rPr>
          <w:i/>
          <w:iCs/>
          <w:noProof/>
        </w:rPr>
        <w:t>Park</w:t>
      </w:r>
      <w:r w:rsidR="005A4F8F" w:rsidRPr="000E6E29">
        <w:rPr>
          <w:i/>
          <w:iCs/>
          <w:noProof/>
        </w:rPr>
        <w:t xml:space="preserve">, </w:t>
      </w:r>
      <w:r w:rsidRPr="000E6E29">
        <w:rPr>
          <w:i/>
          <w:iCs/>
          <w:noProof/>
        </w:rPr>
        <w:t>J</w:t>
      </w:r>
      <w:r w:rsidR="005A4F8F" w:rsidRPr="000E6E29">
        <w:rPr>
          <w:i/>
          <w:iCs/>
          <w:noProof/>
        </w:rPr>
        <w:t xml:space="preserve">. </w:t>
      </w:r>
      <w:r w:rsidRPr="000E6E29">
        <w:rPr>
          <w:i/>
          <w:iCs/>
          <w:noProof/>
        </w:rPr>
        <w:t>H</w:t>
      </w:r>
      <w:r w:rsidR="005A4F8F" w:rsidRPr="000E6E29">
        <w:rPr>
          <w:i/>
          <w:iCs/>
          <w:noProof/>
        </w:rPr>
        <w:t xml:space="preserve">. &amp; </w:t>
      </w:r>
      <w:r w:rsidRPr="000E6E29">
        <w:rPr>
          <w:i/>
          <w:iCs/>
          <w:noProof/>
        </w:rPr>
        <w:t>Park</w:t>
      </w:r>
      <w:r w:rsidR="005A4F8F" w:rsidRPr="000E6E29">
        <w:rPr>
          <w:i/>
          <w:iCs/>
          <w:noProof/>
        </w:rPr>
        <w:t xml:space="preserve">, </w:t>
      </w:r>
      <w:r w:rsidRPr="000E6E29">
        <w:rPr>
          <w:i/>
          <w:iCs/>
          <w:noProof/>
        </w:rPr>
        <w:t>J</w:t>
      </w:r>
      <w:r w:rsidR="005A4F8F" w:rsidRPr="000E6E29">
        <w:rPr>
          <w:i/>
          <w:iCs/>
          <w:noProof/>
        </w:rPr>
        <w:t xml:space="preserve">. </w:t>
      </w:r>
      <w:r w:rsidRPr="000E6E29">
        <w:rPr>
          <w:i/>
          <w:iCs/>
          <w:noProof/>
        </w:rPr>
        <w:t>H</w:t>
      </w:r>
      <w:r w:rsidR="005A4F8F" w:rsidRPr="000E6E29">
        <w:rPr>
          <w:i/>
          <w:iCs/>
          <w:noProof/>
        </w:rPr>
        <w:t xml:space="preserve">., 2017. </w:t>
      </w:r>
      <w:r w:rsidRPr="000E6E29">
        <w:rPr>
          <w:i/>
          <w:iCs/>
          <w:noProof/>
        </w:rPr>
        <w:t xml:space="preserve">Blockchain Security </w:t>
      </w:r>
      <w:r w:rsidR="005A4F8F" w:rsidRPr="000E6E29">
        <w:rPr>
          <w:i/>
          <w:iCs/>
          <w:noProof/>
        </w:rPr>
        <w:t xml:space="preserve">In </w:t>
      </w:r>
      <w:r w:rsidRPr="000E6E29">
        <w:rPr>
          <w:i/>
          <w:iCs/>
          <w:noProof/>
        </w:rPr>
        <w:t>Cloud Computing</w:t>
      </w:r>
      <w:r w:rsidR="005A4F8F" w:rsidRPr="000E6E29">
        <w:rPr>
          <w:i/>
          <w:iCs/>
          <w:noProof/>
        </w:rPr>
        <w:t xml:space="preserve">: </w:t>
      </w:r>
      <w:r w:rsidRPr="000E6E29">
        <w:rPr>
          <w:i/>
          <w:iCs/>
          <w:noProof/>
        </w:rPr>
        <w:t>Use Cases</w:t>
      </w:r>
      <w:r w:rsidR="005A4F8F" w:rsidRPr="000E6E29">
        <w:rPr>
          <w:i/>
          <w:iCs/>
          <w:noProof/>
        </w:rPr>
        <w:t xml:space="preserve">, </w:t>
      </w:r>
      <w:r w:rsidRPr="000E6E29">
        <w:rPr>
          <w:i/>
          <w:iCs/>
          <w:noProof/>
        </w:rPr>
        <w:t>Challenges</w:t>
      </w:r>
      <w:r w:rsidR="005A4F8F" w:rsidRPr="000E6E29">
        <w:rPr>
          <w:i/>
          <w:iCs/>
          <w:noProof/>
        </w:rPr>
        <w:t xml:space="preserve">, And </w:t>
      </w:r>
      <w:r w:rsidRPr="000E6E29">
        <w:rPr>
          <w:i/>
          <w:iCs/>
          <w:noProof/>
        </w:rPr>
        <w:t>Solutions</w:t>
      </w:r>
      <w:r w:rsidR="005A4F8F" w:rsidRPr="000E6E29">
        <w:rPr>
          <w:i/>
          <w:iCs/>
          <w:noProof/>
        </w:rPr>
        <w:t>. 9(164).</w:t>
      </w:r>
    </w:p>
    <w:p w14:paraId="7E000D7B" w14:textId="77777777" w:rsidR="000E6E29" w:rsidRPr="008A6873" w:rsidRDefault="000E6E29" w:rsidP="008A6873">
      <w:pPr>
        <w:pStyle w:val="SCRP-Normaltext"/>
        <w:rPr>
          <w:i/>
          <w:iCs/>
          <w:noProof/>
        </w:rPr>
      </w:pPr>
    </w:p>
    <w:p w14:paraId="63121441" w14:textId="77777777" w:rsidR="008A6873" w:rsidRDefault="008A6873" w:rsidP="008A6873"/>
    <w:p w14:paraId="479FE318" w14:textId="77777777" w:rsidR="00FC64B9" w:rsidRDefault="00FC64B9" w:rsidP="00FC64B9"/>
    <w:p w14:paraId="5BD7F59F" w14:textId="77777777" w:rsidR="009D124D" w:rsidRDefault="009D124D" w:rsidP="002F71FF">
      <w:pPr>
        <w:pStyle w:val="SCRP-Normaltext"/>
      </w:pPr>
    </w:p>
    <w:sectPr w:rsidR="009D124D" w:rsidSect="004B6178">
      <w:type w:val="continuous"/>
      <w:pgSz w:w="11907" w:h="16840" w:code="9"/>
      <w:pgMar w:top="1701" w:right="1701" w:bottom="2552" w:left="1701" w:header="709" w:footer="1701"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0AB7A" w14:textId="77777777" w:rsidR="0085752D" w:rsidRDefault="0085752D">
      <w:r>
        <w:separator/>
      </w:r>
    </w:p>
  </w:endnote>
  <w:endnote w:type="continuationSeparator" w:id="0">
    <w:p w14:paraId="49FD8D5C" w14:textId="77777777" w:rsidR="0085752D" w:rsidRDefault="00857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39A2DD" w14:textId="77777777" w:rsidR="0085752D" w:rsidRDefault="0085752D">
      <w:r>
        <w:separator/>
      </w:r>
    </w:p>
  </w:footnote>
  <w:footnote w:type="continuationSeparator" w:id="0">
    <w:p w14:paraId="60E59B8B" w14:textId="77777777" w:rsidR="0085752D" w:rsidRDefault="008575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E46A4100"/>
    <w:lvl w:ilvl="0">
      <w:numFmt w:val="bullet"/>
      <w:lvlText w:val="*"/>
      <w:lvlJc w:val="left"/>
    </w:lvl>
  </w:abstractNum>
  <w:abstractNum w:abstractNumId="1" w15:restartNumberingAfterBreak="0">
    <w:nsid w:val="156D1B1F"/>
    <w:multiLevelType w:val="hybridMultilevel"/>
    <w:tmpl w:val="4914103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BC423C"/>
    <w:multiLevelType w:val="hybridMultilevel"/>
    <w:tmpl w:val="81BEF1A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2921EF"/>
    <w:multiLevelType w:val="hybridMultilevel"/>
    <w:tmpl w:val="1FC88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AB728C"/>
    <w:multiLevelType w:val="hybridMultilevel"/>
    <w:tmpl w:val="71428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2577AD"/>
    <w:multiLevelType w:val="multilevel"/>
    <w:tmpl w:val="E46A4100"/>
    <w:lvl w:ilvl="0">
      <w:numFmt w:val="bullet"/>
      <w:lvlText w:val="*"/>
      <w:lvlJc w:val="left"/>
      <w:rPr>
        <w:rFonts w:ascii="Symbol" w:hAnsi="Symbol"/>
        <w:color w:val="000000"/>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95E5FE2"/>
    <w:multiLevelType w:val="hybridMultilevel"/>
    <w:tmpl w:val="32C4D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C4793C"/>
    <w:multiLevelType w:val="hybridMultilevel"/>
    <w:tmpl w:val="9A88EC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562"/>
        <w:lvlJc w:val="left"/>
        <w:pPr>
          <w:ind w:left="764" w:hanging="562"/>
        </w:pPr>
        <w:rPr>
          <w:rFonts w:ascii="Symbol" w:hAnsi="Symbol" w:hint="default"/>
        </w:rPr>
      </w:lvl>
    </w:lvlOverride>
  </w:num>
  <w:num w:numId="2">
    <w:abstractNumId w:val="0"/>
    <w:lvlOverride w:ilvl="0">
      <w:lvl w:ilvl="0">
        <w:start w:val="1"/>
        <w:numFmt w:val="bullet"/>
        <w:lvlText w:val=""/>
        <w:legacy w:legacy="1" w:legacySpace="0" w:legacyIndent="283"/>
        <w:lvlJc w:val="left"/>
        <w:pPr>
          <w:ind w:left="485" w:hanging="283"/>
        </w:pPr>
        <w:rPr>
          <w:rFonts w:ascii="Symbol" w:hAnsi="Symbol" w:hint="default"/>
        </w:rPr>
      </w:lvl>
    </w:lvlOverride>
  </w:num>
  <w:num w:numId="3">
    <w:abstractNumId w:val="5"/>
  </w:num>
  <w:num w:numId="4">
    <w:abstractNumId w:val="6"/>
  </w:num>
  <w:num w:numId="5">
    <w:abstractNumId w:val="7"/>
  </w:num>
  <w:num w:numId="6">
    <w:abstractNumId w:val="2"/>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02"/>
  <w:autoHyphenation/>
  <w:doNotHyphenateCaps/>
  <w:evenAndOddHeader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9ED"/>
    <w:rsid w:val="00010AD4"/>
    <w:rsid w:val="00053A6C"/>
    <w:rsid w:val="000563C1"/>
    <w:rsid w:val="00073B1F"/>
    <w:rsid w:val="00083AA3"/>
    <w:rsid w:val="000A072B"/>
    <w:rsid w:val="000A25D1"/>
    <w:rsid w:val="000E6E29"/>
    <w:rsid w:val="000F14BD"/>
    <w:rsid w:val="00103AE0"/>
    <w:rsid w:val="00143562"/>
    <w:rsid w:val="001601AA"/>
    <w:rsid w:val="00166C0F"/>
    <w:rsid w:val="0018203F"/>
    <w:rsid w:val="0018335B"/>
    <w:rsid w:val="001932EE"/>
    <w:rsid w:val="001B5749"/>
    <w:rsid w:val="001E2E21"/>
    <w:rsid w:val="001E3A74"/>
    <w:rsid w:val="002130BA"/>
    <w:rsid w:val="00214995"/>
    <w:rsid w:val="00215BEC"/>
    <w:rsid w:val="00257A0C"/>
    <w:rsid w:val="00264341"/>
    <w:rsid w:val="002718D4"/>
    <w:rsid w:val="002B07D0"/>
    <w:rsid w:val="002B3A34"/>
    <w:rsid w:val="002D47FF"/>
    <w:rsid w:val="002F71FF"/>
    <w:rsid w:val="00312369"/>
    <w:rsid w:val="0033023B"/>
    <w:rsid w:val="00392F19"/>
    <w:rsid w:val="003975BB"/>
    <w:rsid w:val="003B6BBC"/>
    <w:rsid w:val="003B72A6"/>
    <w:rsid w:val="003C635D"/>
    <w:rsid w:val="003E4E51"/>
    <w:rsid w:val="003E6A26"/>
    <w:rsid w:val="00410CA8"/>
    <w:rsid w:val="004164F2"/>
    <w:rsid w:val="00455F8E"/>
    <w:rsid w:val="00467EAC"/>
    <w:rsid w:val="00472048"/>
    <w:rsid w:val="004B6178"/>
    <w:rsid w:val="004D5641"/>
    <w:rsid w:val="004D630A"/>
    <w:rsid w:val="004D69A5"/>
    <w:rsid w:val="004E5222"/>
    <w:rsid w:val="004F7E02"/>
    <w:rsid w:val="00507D4E"/>
    <w:rsid w:val="00511AD4"/>
    <w:rsid w:val="00533C4B"/>
    <w:rsid w:val="005410CE"/>
    <w:rsid w:val="00544B86"/>
    <w:rsid w:val="0056679D"/>
    <w:rsid w:val="005A4F8F"/>
    <w:rsid w:val="00625656"/>
    <w:rsid w:val="00656372"/>
    <w:rsid w:val="00663BE5"/>
    <w:rsid w:val="006A682F"/>
    <w:rsid w:val="006B2B3B"/>
    <w:rsid w:val="006C4773"/>
    <w:rsid w:val="006C5ABF"/>
    <w:rsid w:val="006C6350"/>
    <w:rsid w:val="006E3E08"/>
    <w:rsid w:val="00700559"/>
    <w:rsid w:val="00740514"/>
    <w:rsid w:val="00774399"/>
    <w:rsid w:val="00781CC7"/>
    <w:rsid w:val="00782990"/>
    <w:rsid w:val="007B34FF"/>
    <w:rsid w:val="007C7FD2"/>
    <w:rsid w:val="007E052A"/>
    <w:rsid w:val="008013EA"/>
    <w:rsid w:val="00816D20"/>
    <w:rsid w:val="0084362A"/>
    <w:rsid w:val="0085752D"/>
    <w:rsid w:val="008A3CFF"/>
    <w:rsid w:val="008A6873"/>
    <w:rsid w:val="008C09F1"/>
    <w:rsid w:val="00901E75"/>
    <w:rsid w:val="009027E3"/>
    <w:rsid w:val="009035F1"/>
    <w:rsid w:val="009100A0"/>
    <w:rsid w:val="0091128E"/>
    <w:rsid w:val="00913CCB"/>
    <w:rsid w:val="00933EA9"/>
    <w:rsid w:val="00936879"/>
    <w:rsid w:val="009524FA"/>
    <w:rsid w:val="00956D3B"/>
    <w:rsid w:val="00972D7D"/>
    <w:rsid w:val="009835F2"/>
    <w:rsid w:val="0098677B"/>
    <w:rsid w:val="009A5F71"/>
    <w:rsid w:val="009C0CC4"/>
    <w:rsid w:val="009D124D"/>
    <w:rsid w:val="009F692B"/>
    <w:rsid w:val="00A14DDA"/>
    <w:rsid w:val="00A22D49"/>
    <w:rsid w:val="00A2690A"/>
    <w:rsid w:val="00A27EC4"/>
    <w:rsid w:val="00A44CAD"/>
    <w:rsid w:val="00A47ED7"/>
    <w:rsid w:val="00A868A3"/>
    <w:rsid w:val="00AC2EF3"/>
    <w:rsid w:val="00AD2821"/>
    <w:rsid w:val="00AD5342"/>
    <w:rsid w:val="00B07B56"/>
    <w:rsid w:val="00B24E35"/>
    <w:rsid w:val="00B37D4F"/>
    <w:rsid w:val="00B523B6"/>
    <w:rsid w:val="00B54AC8"/>
    <w:rsid w:val="00B66EC9"/>
    <w:rsid w:val="00B90470"/>
    <w:rsid w:val="00B97DBC"/>
    <w:rsid w:val="00BC3BA5"/>
    <w:rsid w:val="00BD0AF8"/>
    <w:rsid w:val="00BE212A"/>
    <w:rsid w:val="00BF0451"/>
    <w:rsid w:val="00C01AEC"/>
    <w:rsid w:val="00C0445D"/>
    <w:rsid w:val="00C04F39"/>
    <w:rsid w:val="00C14F9A"/>
    <w:rsid w:val="00C173A5"/>
    <w:rsid w:val="00C44AEA"/>
    <w:rsid w:val="00C5628F"/>
    <w:rsid w:val="00C61DC8"/>
    <w:rsid w:val="00C77C3F"/>
    <w:rsid w:val="00C93626"/>
    <w:rsid w:val="00CA2CF8"/>
    <w:rsid w:val="00CB090F"/>
    <w:rsid w:val="00CB10D9"/>
    <w:rsid w:val="00CD60B6"/>
    <w:rsid w:val="00CF39ED"/>
    <w:rsid w:val="00D04E47"/>
    <w:rsid w:val="00D057DC"/>
    <w:rsid w:val="00D519B3"/>
    <w:rsid w:val="00D74B41"/>
    <w:rsid w:val="00D95970"/>
    <w:rsid w:val="00DA32D2"/>
    <w:rsid w:val="00DD0FE3"/>
    <w:rsid w:val="00DD43B7"/>
    <w:rsid w:val="00DF265C"/>
    <w:rsid w:val="00DF7261"/>
    <w:rsid w:val="00E21CE7"/>
    <w:rsid w:val="00E47502"/>
    <w:rsid w:val="00E56AA7"/>
    <w:rsid w:val="00E647A8"/>
    <w:rsid w:val="00E65035"/>
    <w:rsid w:val="00E65F0D"/>
    <w:rsid w:val="00E669B7"/>
    <w:rsid w:val="00E7274A"/>
    <w:rsid w:val="00E77B9C"/>
    <w:rsid w:val="00E91672"/>
    <w:rsid w:val="00E97258"/>
    <w:rsid w:val="00EB3E5C"/>
    <w:rsid w:val="00EB72EE"/>
    <w:rsid w:val="00EC6E46"/>
    <w:rsid w:val="00ED1ACB"/>
    <w:rsid w:val="00EF370C"/>
    <w:rsid w:val="00EF5663"/>
    <w:rsid w:val="00F31468"/>
    <w:rsid w:val="00F3670E"/>
    <w:rsid w:val="00F44F50"/>
    <w:rsid w:val="00F653D9"/>
    <w:rsid w:val="00F912EC"/>
    <w:rsid w:val="00FC64B9"/>
    <w:rsid w:val="00FC7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2A61A"/>
  <w15:chartTrackingRefBased/>
  <w15:docId w15:val="{462D5B72-4E8F-427D-B345-B150D8749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semiHidden="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E56AA7"/>
    <w:pPr>
      <w:overflowPunct w:val="0"/>
      <w:autoSpaceDE w:val="0"/>
      <w:autoSpaceDN w:val="0"/>
      <w:adjustRightInd w:val="0"/>
      <w:textAlignment w:val="baseline"/>
    </w:pPr>
    <w:rPr>
      <w:color w:val="000000"/>
      <w:sz w:val="24"/>
      <w:lang w:val="en-GB" w:eastAsia="en-GB"/>
    </w:rPr>
  </w:style>
  <w:style w:type="paragraph" w:styleId="Heading1">
    <w:name w:val="heading 1"/>
    <w:basedOn w:val="Normal"/>
    <w:next w:val="Normal"/>
    <w:link w:val="Heading1Char"/>
    <w:uiPriority w:val="9"/>
    <w:qFormat/>
    <w:pPr>
      <w:keepNext/>
      <w:spacing w:before="240" w:after="60"/>
      <w:outlineLvl w:val="0"/>
    </w:pPr>
    <w:rPr>
      <w:rFonts w:ascii="Arial" w:hAnsi="Arial"/>
      <w:b/>
      <w:kern w:val="28"/>
      <w:sz w:val="28"/>
    </w:rPr>
  </w:style>
  <w:style w:type="paragraph" w:styleId="Heading2">
    <w:name w:val="heading 2"/>
    <w:basedOn w:val="Normal"/>
    <w:next w:val="Normal"/>
    <w:link w:val="Heading2Char"/>
    <w:uiPriority w:val="9"/>
    <w:semiHidden/>
    <w:unhideWhenUsed/>
    <w:qFormat/>
    <w:rsid w:val="00BF0451"/>
    <w:pPr>
      <w:keepNext/>
      <w:keepLines/>
      <w:overflowPunct/>
      <w:autoSpaceDE/>
      <w:autoSpaceDN/>
      <w:adjustRightInd/>
      <w:spacing w:before="40" w:line="256" w:lineRule="auto"/>
      <w:textAlignment w:val="auto"/>
      <w:outlineLvl w:val="1"/>
    </w:pPr>
    <w:rPr>
      <w:rFonts w:ascii="Calibri Light" w:hAnsi="Calibri Light"/>
      <w:color w:val="2F5496"/>
      <w:sz w:val="26"/>
      <w:szCs w:val="26"/>
      <w:lang w:eastAsia="en-US"/>
    </w:rPr>
  </w:style>
  <w:style w:type="paragraph" w:styleId="Heading3">
    <w:name w:val="heading 3"/>
    <w:basedOn w:val="Normal"/>
    <w:next w:val="Normal"/>
    <w:semiHidden/>
    <w:qFormat/>
    <w:pPr>
      <w:keepNext/>
      <w:spacing w:before="240" w:after="60"/>
      <w:outlineLvl w:val="2"/>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itleofPaper">
    <w:name w:val="Title of Paper"/>
    <w:basedOn w:val="Text"/>
    <w:link w:val="TitleofPaperChar"/>
    <w:semiHidden/>
    <w:rsid w:val="005410CE"/>
    <w:pPr>
      <w:keepNext/>
      <w:pageBreakBefore/>
      <w:spacing w:before="900"/>
      <w:jc w:val="center"/>
    </w:pPr>
    <w:rPr>
      <w:b/>
      <w:sz w:val="36"/>
    </w:rPr>
  </w:style>
  <w:style w:type="paragraph" w:customStyle="1" w:styleId="Text">
    <w:name w:val="Text"/>
    <w:basedOn w:val="Normal"/>
    <w:link w:val="TextChar"/>
    <w:semiHidden/>
    <w:rsid w:val="00533C4B"/>
    <w:pPr>
      <w:suppressAutoHyphens/>
      <w:jc w:val="both"/>
    </w:pPr>
    <w:rPr>
      <w:sz w:val="28"/>
      <w:szCs w:val="28"/>
    </w:rPr>
  </w:style>
  <w:style w:type="paragraph" w:customStyle="1" w:styleId="HeadingSection">
    <w:name w:val="Heading: Section"/>
    <w:basedOn w:val="Text"/>
    <w:link w:val="HeadingSectionChar"/>
    <w:semiHidden/>
    <w:rsid w:val="009524FA"/>
    <w:pPr>
      <w:keepNext/>
      <w:spacing w:before="240" w:after="120" w:line="300" w:lineRule="atLeast"/>
      <w:ind w:left="431" w:hanging="431"/>
      <w:jc w:val="left"/>
    </w:pPr>
    <w:rPr>
      <w:b/>
    </w:rPr>
  </w:style>
  <w:style w:type="paragraph" w:customStyle="1" w:styleId="HeadingSubsection">
    <w:name w:val="Heading: Subsection"/>
    <w:basedOn w:val="HeadingSection"/>
    <w:semiHidden/>
    <w:rsid w:val="009524FA"/>
    <w:pPr>
      <w:tabs>
        <w:tab w:val="left" w:pos="90"/>
      </w:tabs>
      <w:spacing w:before="200" w:after="80" w:line="260" w:lineRule="atLeast"/>
      <w:ind w:left="578" w:hanging="578"/>
    </w:pPr>
  </w:style>
  <w:style w:type="paragraph" w:customStyle="1" w:styleId="AbstractText">
    <w:name w:val="Abstract Text"/>
    <w:basedOn w:val="Normal"/>
    <w:link w:val="AbstractTextChar"/>
    <w:semiHidden/>
    <w:rsid w:val="005410CE"/>
    <w:pPr>
      <w:ind w:left="357" w:right="357"/>
      <w:jc w:val="both"/>
    </w:pPr>
    <w:rPr>
      <w:spacing w:val="4"/>
      <w:sz w:val="28"/>
    </w:rPr>
  </w:style>
  <w:style w:type="paragraph" w:customStyle="1" w:styleId="AffiliationandAddress">
    <w:name w:val="Affiliation and Address"/>
    <w:basedOn w:val="Normal"/>
    <w:semiHidden/>
    <w:pPr>
      <w:spacing w:before="240" w:line="240" w:lineRule="exact"/>
      <w:jc w:val="center"/>
    </w:pPr>
    <w:rPr>
      <w:sz w:val="20"/>
    </w:rPr>
  </w:style>
  <w:style w:type="paragraph" w:customStyle="1" w:styleId="Extract">
    <w:name w:val="Extract"/>
    <w:basedOn w:val="Normal"/>
    <w:next w:val="Normal"/>
    <w:semiHidden/>
    <w:pPr>
      <w:spacing w:before="60" w:after="60" w:line="220" w:lineRule="exact"/>
      <w:ind w:left="360" w:right="360"/>
      <w:jc w:val="both"/>
    </w:pPr>
    <w:rPr>
      <w:sz w:val="20"/>
    </w:rPr>
  </w:style>
  <w:style w:type="paragraph" w:customStyle="1" w:styleId="BulletedList">
    <w:name w:val="Bulleted List"/>
    <w:basedOn w:val="Normal"/>
    <w:next w:val="Normal"/>
    <w:semiHidden/>
    <w:rsid w:val="005410CE"/>
    <w:pPr>
      <w:tabs>
        <w:tab w:val="left" w:pos="200"/>
      </w:tabs>
      <w:spacing w:before="40" w:after="40" w:line="240" w:lineRule="exact"/>
      <w:ind w:left="490" w:hanging="288"/>
      <w:jc w:val="both"/>
    </w:pPr>
    <w:rPr>
      <w:sz w:val="28"/>
    </w:rPr>
  </w:style>
  <w:style w:type="paragraph" w:customStyle="1" w:styleId="HeadingSubsubsection">
    <w:name w:val="Heading: Subsubsection"/>
    <w:basedOn w:val="Text"/>
    <w:semiHidden/>
    <w:rsid w:val="00E47502"/>
    <w:pPr>
      <w:keepNext/>
      <w:spacing w:before="200" w:after="80"/>
    </w:pPr>
    <w:rPr>
      <w:b/>
    </w:rPr>
  </w:style>
  <w:style w:type="paragraph" w:styleId="FootnoteText">
    <w:name w:val="footnote text"/>
    <w:basedOn w:val="Normal"/>
    <w:semiHidden/>
    <w:pPr>
      <w:ind w:left="360"/>
    </w:pPr>
    <w:rPr>
      <w:sz w:val="18"/>
    </w:rPr>
  </w:style>
  <w:style w:type="paragraph" w:customStyle="1" w:styleId="TitleContentAreas">
    <w:name w:val="Title: Content Areas"/>
    <w:basedOn w:val="TitleofPaper"/>
    <w:link w:val="TitleContentAreasChar"/>
    <w:semiHidden/>
    <w:rPr>
      <w:sz w:val="24"/>
    </w:rPr>
  </w:style>
  <w:style w:type="paragraph" w:customStyle="1" w:styleId="AuthorsName">
    <w:name w:val="Authors Name"/>
    <w:basedOn w:val="TitleContentAreas"/>
    <w:link w:val="AuthorsNameChar"/>
    <w:semiHidden/>
    <w:rsid w:val="005410CE"/>
    <w:pPr>
      <w:pageBreakBefore w:val="0"/>
      <w:spacing w:before="0"/>
    </w:pPr>
    <w:rPr>
      <w:b w:val="0"/>
      <w:sz w:val="32"/>
    </w:rPr>
  </w:style>
  <w:style w:type="paragraph" w:customStyle="1" w:styleId="AbstractTitle">
    <w:name w:val="Abstract Title"/>
    <w:basedOn w:val="AbstractText"/>
    <w:link w:val="AbstractTitleChar"/>
    <w:semiHidden/>
    <w:rsid w:val="005410CE"/>
    <w:pPr>
      <w:spacing w:after="120"/>
      <w:jc w:val="center"/>
    </w:pPr>
    <w:rPr>
      <w:b/>
    </w:rPr>
  </w:style>
  <w:style w:type="paragraph" w:customStyle="1" w:styleId="HeadingAcknowledgments">
    <w:name w:val="Heading: Acknowledgments"/>
    <w:basedOn w:val="HeadingSection"/>
    <w:semiHidden/>
  </w:style>
  <w:style w:type="paragraph" w:customStyle="1" w:styleId="HeadingAppendix">
    <w:name w:val="Heading: Appendix"/>
    <w:basedOn w:val="HeadingSection"/>
    <w:semiHidden/>
  </w:style>
  <w:style w:type="paragraph" w:customStyle="1" w:styleId="HeadingReferences">
    <w:name w:val="Heading: References"/>
    <w:basedOn w:val="HeadingSection"/>
    <w:semiHidden/>
  </w:style>
  <w:style w:type="character" w:styleId="FootnoteReference">
    <w:name w:val="footnote reference"/>
    <w:semiHidden/>
    <w:rPr>
      <w:vertAlign w:val="superscript"/>
    </w:rPr>
  </w:style>
  <w:style w:type="paragraph" w:customStyle="1" w:styleId="Verbatim">
    <w:name w:val="Verbatim"/>
    <w:basedOn w:val="Text"/>
    <w:semiHidden/>
    <w:pPr>
      <w:ind w:left="432"/>
    </w:pPr>
    <w:rPr>
      <w:rFonts w:ascii="Bookman" w:hAnsi="Bookman"/>
    </w:rPr>
  </w:style>
  <w:style w:type="paragraph" w:customStyle="1" w:styleId="CaptionsandLabels">
    <w:name w:val="Captions and Labels"/>
    <w:basedOn w:val="Text"/>
    <w:semiHidden/>
    <w:rPr>
      <w:sz w:val="18"/>
    </w:rPr>
  </w:style>
  <w:style w:type="paragraph" w:customStyle="1" w:styleId="DescriptionItem">
    <w:name w:val="Description Item"/>
    <w:basedOn w:val="Text"/>
    <w:semiHidden/>
    <w:pPr>
      <w:spacing w:before="120" w:after="120"/>
      <w:ind w:left="432" w:hanging="432"/>
    </w:pPr>
  </w:style>
  <w:style w:type="paragraph" w:styleId="BalloonText">
    <w:name w:val="Balloon Text"/>
    <w:basedOn w:val="Normal"/>
    <w:semiHidden/>
    <w:rsid w:val="009C0CC4"/>
    <w:rPr>
      <w:rFonts w:ascii="Tahoma" w:hAnsi="Tahoma" w:cs="Tahoma"/>
      <w:sz w:val="16"/>
      <w:szCs w:val="16"/>
    </w:rPr>
  </w:style>
  <w:style w:type="paragraph" w:styleId="Footer">
    <w:name w:val="footer"/>
    <w:basedOn w:val="Normal"/>
    <w:semiHidden/>
    <w:rsid w:val="009C0CC4"/>
    <w:pPr>
      <w:tabs>
        <w:tab w:val="center" w:pos="4153"/>
        <w:tab w:val="right" w:pos="8306"/>
      </w:tabs>
    </w:pPr>
  </w:style>
  <w:style w:type="character" w:styleId="PageNumber">
    <w:name w:val="page number"/>
    <w:basedOn w:val="DefaultParagraphFont"/>
    <w:semiHidden/>
    <w:rsid w:val="009C0CC4"/>
  </w:style>
  <w:style w:type="paragraph" w:styleId="BodyText3">
    <w:name w:val="Body Text 3"/>
    <w:basedOn w:val="Normal"/>
    <w:link w:val="BodyText3Char"/>
    <w:semiHidden/>
    <w:rsid w:val="00010AD4"/>
    <w:pPr>
      <w:overflowPunct/>
      <w:autoSpaceDE/>
      <w:autoSpaceDN/>
      <w:adjustRightInd/>
      <w:textAlignment w:val="auto"/>
    </w:pPr>
    <w:rPr>
      <w:color w:val="auto"/>
      <w:sz w:val="16"/>
    </w:rPr>
  </w:style>
  <w:style w:type="paragraph" w:styleId="BodyText">
    <w:name w:val="Body Text"/>
    <w:basedOn w:val="Normal"/>
    <w:link w:val="BodyTextChar"/>
    <w:semiHidden/>
    <w:rsid w:val="00010AD4"/>
    <w:pPr>
      <w:overflowPunct/>
      <w:autoSpaceDE/>
      <w:autoSpaceDN/>
      <w:adjustRightInd/>
      <w:spacing w:after="120"/>
      <w:textAlignment w:val="auto"/>
    </w:pPr>
    <w:rPr>
      <w:color w:val="auto"/>
    </w:rPr>
  </w:style>
  <w:style w:type="paragraph" w:styleId="BodyText2">
    <w:name w:val="Body Text 2"/>
    <w:basedOn w:val="Normal"/>
    <w:link w:val="BodyText2Char"/>
    <w:semiHidden/>
    <w:rsid w:val="00010AD4"/>
    <w:pPr>
      <w:overflowPunct/>
      <w:autoSpaceDE/>
      <w:autoSpaceDN/>
      <w:adjustRightInd/>
      <w:ind w:right="-198"/>
      <w:textAlignment w:val="auto"/>
    </w:pPr>
    <w:rPr>
      <w:color w:val="auto"/>
      <w:sz w:val="20"/>
    </w:rPr>
  </w:style>
  <w:style w:type="paragraph" w:styleId="Header">
    <w:name w:val="header"/>
    <w:basedOn w:val="Normal"/>
    <w:semiHidden/>
    <w:rsid w:val="00010AD4"/>
    <w:pPr>
      <w:tabs>
        <w:tab w:val="center" w:pos="4153"/>
        <w:tab w:val="right" w:pos="8306"/>
      </w:tabs>
    </w:pPr>
  </w:style>
  <w:style w:type="paragraph" w:customStyle="1" w:styleId="AbstractBodytext">
    <w:name w:val="Abstract Body text"/>
    <w:basedOn w:val="AbstractText"/>
    <w:semiHidden/>
    <w:rsid w:val="004164F2"/>
    <w:pPr>
      <w:ind w:left="851" w:right="850"/>
    </w:pPr>
  </w:style>
  <w:style w:type="paragraph" w:customStyle="1" w:styleId="AbstractBodyText0">
    <w:name w:val="Abstract Body Text"/>
    <w:basedOn w:val="AbstractText"/>
    <w:link w:val="AbstractBodyTextChar"/>
    <w:semiHidden/>
    <w:rsid w:val="00533C4B"/>
    <w:pPr>
      <w:suppressAutoHyphens/>
      <w:ind w:left="851" w:right="851"/>
    </w:pPr>
  </w:style>
  <w:style w:type="paragraph" w:customStyle="1" w:styleId="PaperTitle">
    <w:name w:val="Paper Title"/>
    <w:basedOn w:val="TitleofPaper"/>
    <w:link w:val="PaperTitleChar"/>
    <w:semiHidden/>
    <w:rsid w:val="00533C4B"/>
    <w:pPr>
      <w:pageBreakBefore w:val="0"/>
      <w:spacing w:before="0"/>
    </w:pPr>
    <w:rPr>
      <w:bCs/>
      <w:szCs w:val="20"/>
    </w:rPr>
  </w:style>
  <w:style w:type="paragraph" w:customStyle="1" w:styleId="FigureTextorheading">
    <w:name w:val="Figure Text or heading"/>
    <w:basedOn w:val="BodyText"/>
    <w:semiHidden/>
    <w:rsid w:val="00CB10D9"/>
    <w:pPr>
      <w:spacing w:after="0"/>
    </w:pPr>
    <w:rPr>
      <w:b/>
      <w:szCs w:val="24"/>
    </w:rPr>
  </w:style>
  <w:style w:type="paragraph" w:customStyle="1" w:styleId="Figuretext">
    <w:name w:val="Figure text"/>
    <w:basedOn w:val="BodyText"/>
    <w:semiHidden/>
    <w:rsid w:val="00CB10D9"/>
    <w:pPr>
      <w:spacing w:after="0"/>
    </w:pPr>
    <w:rPr>
      <w:b/>
      <w:szCs w:val="24"/>
    </w:rPr>
  </w:style>
  <w:style w:type="character" w:customStyle="1" w:styleId="BodyText3Char">
    <w:name w:val="Body Text 3 Char"/>
    <w:link w:val="BodyText3"/>
    <w:semiHidden/>
    <w:rsid w:val="00E56AA7"/>
    <w:rPr>
      <w:sz w:val="16"/>
    </w:rPr>
  </w:style>
  <w:style w:type="character" w:customStyle="1" w:styleId="BodyTextChar">
    <w:name w:val="Body Text Char"/>
    <w:link w:val="BodyText"/>
    <w:semiHidden/>
    <w:rsid w:val="00E56AA7"/>
    <w:rPr>
      <w:sz w:val="24"/>
    </w:rPr>
  </w:style>
  <w:style w:type="character" w:customStyle="1" w:styleId="BodyText2Char">
    <w:name w:val="Body Text 2 Char"/>
    <w:basedOn w:val="DefaultParagraphFont"/>
    <w:link w:val="BodyText2"/>
    <w:semiHidden/>
    <w:rsid w:val="00E56AA7"/>
  </w:style>
  <w:style w:type="paragraph" w:customStyle="1" w:styleId="SCRPTitle">
    <w:name w:val="SCRP Title"/>
    <w:basedOn w:val="PaperTitle"/>
    <w:link w:val="SCRPTitleChar1"/>
    <w:qFormat/>
    <w:rsid w:val="00E56AA7"/>
    <w:pPr>
      <w:widowControl w:val="0"/>
    </w:pPr>
    <w:rPr>
      <w:sz w:val="28"/>
      <w:szCs w:val="28"/>
    </w:rPr>
  </w:style>
  <w:style w:type="paragraph" w:customStyle="1" w:styleId="SCRPAuthorName">
    <w:name w:val="SCRP Author Name"/>
    <w:basedOn w:val="AuthorsName"/>
    <w:link w:val="SCRPAuthorNameChar"/>
    <w:qFormat/>
    <w:rsid w:val="00E56AA7"/>
    <w:rPr>
      <w:sz w:val="28"/>
    </w:rPr>
  </w:style>
  <w:style w:type="character" w:customStyle="1" w:styleId="TextChar">
    <w:name w:val="Text Char"/>
    <w:link w:val="Text"/>
    <w:semiHidden/>
    <w:rsid w:val="00E56AA7"/>
    <w:rPr>
      <w:color w:val="000000"/>
      <w:sz w:val="28"/>
      <w:szCs w:val="28"/>
      <w:lang w:val="en-US"/>
    </w:rPr>
  </w:style>
  <w:style w:type="character" w:customStyle="1" w:styleId="TitleofPaperChar">
    <w:name w:val="Title of Paper Char"/>
    <w:link w:val="TitleofPaper"/>
    <w:semiHidden/>
    <w:rsid w:val="00E56AA7"/>
    <w:rPr>
      <w:b/>
      <w:color w:val="000000"/>
      <w:sz w:val="36"/>
      <w:szCs w:val="28"/>
      <w:lang w:val="en-US"/>
    </w:rPr>
  </w:style>
  <w:style w:type="character" w:customStyle="1" w:styleId="PaperTitleChar">
    <w:name w:val="Paper Title Char"/>
    <w:link w:val="PaperTitle"/>
    <w:semiHidden/>
    <w:rsid w:val="00E56AA7"/>
    <w:rPr>
      <w:b/>
      <w:bCs/>
      <w:color w:val="000000"/>
      <w:sz w:val="36"/>
      <w:szCs w:val="28"/>
      <w:lang w:val="en-US"/>
    </w:rPr>
  </w:style>
  <w:style w:type="character" w:customStyle="1" w:styleId="SCRPTitleChar">
    <w:name w:val="SCRP Title Char"/>
    <w:basedOn w:val="PaperTitleChar"/>
    <w:link w:val="SCRPTitle"/>
    <w:rsid w:val="00E56AA7"/>
    <w:rPr>
      <w:b/>
      <w:bCs/>
      <w:color w:val="000000"/>
      <w:sz w:val="36"/>
      <w:szCs w:val="28"/>
      <w:lang w:val="en-US"/>
    </w:rPr>
  </w:style>
  <w:style w:type="paragraph" w:customStyle="1" w:styleId="SCRPAbstractHeading">
    <w:name w:val="SCRP Abstract Heading"/>
    <w:basedOn w:val="AbstractTitle"/>
    <w:link w:val="SCRPAbstractHeadingChar"/>
    <w:qFormat/>
    <w:rsid w:val="00E56AA7"/>
    <w:pPr>
      <w:ind w:left="0"/>
    </w:pPr>
    <w:rPr>
      <w:sz w:val="24"/>
      <w:szCs w:val="24"/>
    </w:rPr>
  </w:style>
  <w:style w:type="character" w:customStyle="1" w:styleId="TitleContentAreasChar">
    <w:name w:val="Title: Content Areas Char"/>
    <w:link w:val="TitleContentAreas"/>
    <w:semiHidden/>
    <w:rsid w:val="00E56AA7"/>
    <w:rPr>
      <w:b/>
      <w:color w:val="000000"/>
      <w:sz w:val="24"/>
      <w:szCs w:val="28"/>
      <w:lang w:val="en-US"/>
    </w:rPr>
  </w:style>
  <w:style w:type="character" w:customStyle="1" w:styleId="AuthorsNameChar">
    <w:name w:val="Authors Name Char"/>
    <w:link w:val="AuthorsName"/>
    <w:semiHidden/>
    <w:rsid w:val="00E56AA7"/>
    <w:rPr>
      <w:b/>
      <w:color w:val="000000"/>
      <w:sz w:val="32"/>
      <w:szCs w:val="28"/>
      <w:lang w:val="en-US"/>
    </w:rPr>
  </w:style>
  <w:style w:type="character" w:customStyle="1" w:styleId="SCRPAuthorNameChar">
    <w:name w:val="SCRP Author Name Char"/>
    <w:link w:val="SCRPAuthorName"/>
    <w:rsid w:val="00E56AA7"/>
    <w:rPr>
      <w:b/>
      <w:color w:val="000000"/>
      <w:sz w:val="28"/>
      <w:szCs w:val="28"/>
      <w:lang w:val="en-US"/>
    </w:rPr>
  </w:style>
  <w:style w:type="paragraph" w:customStyle="1" w:styleId="SCRPAbstractText">
    <w:name w:val="SCRP Abstract Text"/>
    <w:basedOn w:val="AbstractBodyText0"/>
    <w:link w:val="SCRPAbstractTextChar"/>
    <w:qFormat/>
    <w:rsid w:val="00C14F9A"/>
    <w:pPr>
      <w:ind w:right="792"/>
    </w:pPr>
    <w:rPr>
      <w:sz w:val="20"/>
    </w:rPr>
  </w:style>
  <w:style w:type="character" w:customStyle="1" w:styleId="AbstractTextChar">
    <w:name w:val="Abstract Text Char"/>
    <w:link w:val="AbstractText"/>
    <w:semiHidden/>
    <w:rsid w:val="00E56AA7"/>
    <w:rPr>
      <w:color w:val="000000"/>
      <w:spacing w:val="4"/>
      <w:sz w:val="28"/>
      <w:lang w:val="en-US"/>
    </w:rPr>
  </w:style>
  <w:style w:type="character" w:customStyle="1" w:styleId="AbstractTitleChar">
    <w:name w:val="Abstract Title Char"/>
    <w:link w:val="AbstractTitle"/>
    <w:semiHidden/>
    <w:rsid w:val="00E56AA7"/>
    <w:rPr>
      <w:b/>
      <w:color w:val="000000"/>
      <w:spacing w:val="4"/>
      <w:sz w:val="28"/>
      <w:lang w:val="en-US"/>
    </w:rPr>
  </w:style>
  <w:style w:type="character" w:customStyle="1" w:styleId="SCRPAbstractHeadingChar">
    <w:name w:val="SCRP Abstract Heading Char"/>
    <w:link w:val="SCRPAbstractHeading"/>
    <w:rsid w:val="00E56AA7"/>
    <w:rPr>
      <w:b/>
      <w:color w:val="000000"/>
      <w:spacing w:val="4"/>
      <w:sz w:val="24"/>
      <w:szCs w:val="24"/>
      <w:lang w:val="en-US"/>
    </w:rPr>
  </w:style>
  <w:style w:type="paragraph" w:customStyle="1" w:styleId="SCRP-PaperTitle">
    <w:name w:val="SCRP - Paper Title"/>
    <w:basedOn w:val="SCRPTitle"/>
    <w:link w:val="SCRP-PaperTitleChar"/>
    <w:qFormat/>
    <w:rsid w:val="00C14F9A"/>
  </w:style>
  <w:style w:type="character" w:customStyle="1" w:styleId="AbstractBodyTextChar">
    <w:name w:val="Abstract Body Text Char"/>
    <w:basedOn w:val="AbstractTextChar"/>
    <w:link w:val="AbstractBodyText0"/>
    <w:semiHidden/>
    <w:rsid w:val="00E56AA7"/>
    <w:rPr>
      <w:color w:val="000000"/>
      <w:spacing w:val="4"/>
      <w:sz w:val="28"/>
      <w:lang w:val="en-US"/>
    </w:rPr>
  </w:style>
  <w:style w:type="character" w:customStyle="1" w:styleId="SCRPAbstractTextChar">
    <w:name w:val="SCRP Abstract Text Char"/>
    <w:basedOn w:val="AbstractBodyTextChar"/>
    <w:link w:val="SCRPAbstractText"/>
    <w:rsid w:val="00C14F9A"/>
    <w:rPr>
      <w:color w:val="000000"/>
      <w:spacing w:val="4"/>
      <w:sz w:val="28"/>
      <w:lang w:val="en-US"/>
    </w:rPr>
  </w:style>
  <w:style w:type="paragraph" w:customStyle="1" w:styleId="SCRPSectionHeading">
    <w:name w:val="SCRP Section Heading"/>
    <w:basedOn w:val="HeadingSection"/>
    <w:link w:val="SCRPSectionHeadingChar"/>
    <w:qFormat/>
    <w:rsid w:val="002F71FF"/>
    <w:rPr>
      <w:sz w:val="24"/>
      <w:szCs w:val="24"/>
    </w:rPr>
  </w:style>
  <w:style w:type="character" w:customStyle="1" w:styleId="SCRPTitleChar1">
    <w:name w:val="SCRP Title Char1"/>
    <w:link w:val="SCRPTitle"/>
    <w:rsid w:val="00E56AA7"/>
    <w:rPr>
      <w:b/>
      <w:bCs/>
      <w:color w:val="000000"/>
      <w:sz w:val="28"/>
      <w:szCs w:val="28"/>
      <w:lang w:val="en-US"/>
    </w:rPr>
  </w:style>
  <w:style w:type="character" w:customStyle="1" w:styleId="SCRP-PaperTitleChar">
    <w:name w:val="SCRP - Paper Title Char"/>
    <w:basedOn w:val="SCRPTitleChar1"/>
    <w:link w:val="SCRP-PaperTitle"/>
    <w:rsid w:val="00C14F9A"/>
    <w:rPr>
      <w:b/>
      <w:bCs/>
      <w:color w:val="000000"/>
      <w:sz w:val="28"/>
      <w:szCs w:val="28"/>
      <w:lang w:val="en-US"/>
    </w:rPr>
  </w:style>
  <w:style w:type="paragraph" w:customStyle="1" w:styleId="SCRP-Sub-subsectionHeading">
    <w:name w:val="SCRP - Sub-subsection Heading"/>
    <w:basedOn w:val="HeadingSection"/>
    <w:link w:val="SCRP-Sub-subsectionHeadingChar"/>
    <w:qFormat/>
    <w:rsid w:val="00C14F9A"/>
    <w:pPr>
      <w:spacing w:before="200" w:after="80"/>
    </w:pPr>
    <w:rPr>
      <w:sz w:val="20"/>
      <w:szCs w:val="20"/>
    </w:rPr>
  </w:style>
  <w:style w:type="character" w:customStyle="1" w:styleId="HeadingSectionChar">
    <w:name w:val="Heading: Section Char"/>
    <w:link w:val="HeadingSection"/>
    <w:semiHidden/>
    <w:rsid w:val="00625656"/>
    <w:rPr>
      <w:b/>
      <w:color w:val="000000"/>
      <w:sz w:val="28"/>
      <w:szCs w:val="28"/>
      <w:lang w:val="en-US"/>
    </w:rPr>
  </w:style>
  <w:style w:type="character" w:customStyle="1" w:styleId="SCRPSectionHeadingChar">
    <w:name w:val="SCRP Section Heading Char"/>
    <w:link w:val="SCRPSectionHeading"/>
    <w:rsid w:val="002F71FF"/>
    <w:rPr>
      <w:b/>
      <w:color w:val="000000"/>
      <w:sz w:val="24"/>
      <w:szCs w:val="24"/>
      <w:lang w:val="en-US"/>
    </w:rPr>
  </w:style>
  <w:style w:type="paragraph" w:customStyle="1" w:styleId="SCRP-Normaltext">
    <w:name w:val="SCRP - Normal text"/>
    <w:basedOn w:val="Text"/>
    <w:link w:val="SCRP-NormaltextChar"/>
    <w:qFormat/>
    <w:rsid w:val="00C14F9A"/>
    <w:rPr>
      <w:sz w:val="20"/>
      <w:szCs w:val="20"/>
    </w:rPr>
  </w:style>
  <w:style w:type="character" w:customStyle="1" w:styleId="SCRP-Sub-subsectionHeadingChar">
    <w:name w:val="SCRP - Sub-subsection Heading Char"/>
    <w:basedOn w:val="HeadingSectionChar"/>
    <w:link w:val="SCRP-Sub-subsectionHeading"/>
    <w:rsid w:val="00C14F9A"/>
    <w:rPr>
      <w:b/>
      <w:color w:val="000000"/>
      <w:sz w:val="28"/>
      <w:szCs w:val="28"/>
      <w:lang w:val="en-US"/>
    </w:rPr>
  </w:style>
  <w:style w:type="paragraph" w:customStyle="1" w:styleId="SCRP-SubsectionHeading">
    <w:name w:val="SCRP - Subsection Heading"/>
    <w:basedOn w:val="HeadingSection"/>
    <w:link w:val="SCRP-SubsectionHeadingChar"/>
    <w:qFormat/>
    <w:rsid w:val="00C14F9A"/>
    <w:pPr>
      <w:spacing w:before="200" w:after="80"/>
    </w:pPr>
    <w:rPr>
      <w:sz w:val="20"/>
      <w:szCs w:val="20"/>
    </w:rPr>
  </w:style>
  <w:style w:type="character" w:customStyle="1" w:styleId="SCRP-NormaltextChar">
    <w:name w:val="SCRP - Normal text Char"/>
    <w:basedOn w:val="TextChar"/>
    <w:link w:val="SCRP-Normaltext"/>
    <w:rsid w:val="00C14F9A"/>
    <w:rPr>
      <w:color w:val="000000"/>
      <w:sz w:val="28"/>
      <w:szCs w:val="28"/>
      <w:lang w:val="en-US"/>
    </w:rPr>
  </w:style>
  <w:style w:type="character" w:customStyle="1" w:styleId="Heading2Char">
    <w:name w:val="Heading 2 Char"/>
    <w:link w:val="Heading2"/>
    <w:uiPriority w:val="9"/>
    <w:semiHidden/>
    <w:rsid w:val="00BF0451"/>
    <w:rPr>
      <w:rFonts w:ascii="Calibri Light" w:hAnsi="Calibri Light"/>
      <w:color w:val="2F5496"/>
      <w:sz w:val="26"/>
      <w:szCs w:val="26"/>
      <w:lang w:eastAsia="en-US"/>
    </w:rPr>
  </w:style>
  <w:style w:type="character" w:customStyle="1" w:styleId="SCRP-SubsectionHeadingChar">
    <w:name w:val="SCRP - Subsection Heading Char"/>
    <w:basedOn w:val="HeadingSectionChar"/>
    <w:link w:val="SCRP-SubsectionHeading"/>
    <w:rsid w:val="00C14F9A"/>
    <w:rPr>
      <w:b/>
      <w:color w:val="000000"/>
      <w:sz w:val="28"/>
      <w:szCs w:val="28"/>
      <w:lang w:val="en-US"/>
    </w:rPr>
  </w:style>
  <w:style w:type="character" w:styleId="Strong">
    <w:name w:val="Strong"/>
    <w:uiPriority w:val="22"/>
    <w:qFormat/>
    <w:rsid w:val="00BF0451"/>
    <w:rPr>
      <w:b/>
      <w:bCs/>
    </w:rPr>
  </w:style>
  <w:style w:type="character" w:styleId="Hyperlink">
    <w:name w:val="Hyperlink"/>
    <w:uiPriority w:val="99"/>
    <w:unhideWhenUsed/>
    <w:rsid w:val="00DD0FE3"/>
    <w:rPr>
      <w:color w:val="0563C1"/>
      <w:u w:val="single"/>
    </w:rPr>
  </w:style>
  <w:style w:type="character" w:styleId="UnresolvedMention">
    <w:name w:val="Unresolved Mention"/>
    <w:uiPriority w:val="99"/>
    <w:semiHidden/>
    <w:unhideWhenUsed/>
    <w:rsid w:val="00DD0FE3"/>
    <w:rPr>
      <w:color w:val="605E5C"/>
      <w:shd w:val="clear" w:color="auto" w:fill="E1DFDD"/>
    </w:rPr>
  </w:style>
  <w:style w:type="character" w:customStyle="1" w:styleId="Heading1Char">
    <w:name w:val="Heading 1 Char"/>
    <w:link w:val="Heading1"/>
    <w:uiPriority w:val="9"/>
    <w:rsid w:val="00FC64B9"/>
    <w:rPr>
      <w:rFonts w:ascii="Arial" w:hAnsi="Arial"/>
      <w:b/>
      <w:color w:val="000000"/>
      <w:kern w:val="28"/>
      <w:sz w:val="28"/>
      <w:lang w:val="en-US"/>
    </w:rPr>
  </w:style>
  <w:style w:type="paragraph" w:styleId="Bibliography">
    <w:name w:val="Bibliography"/>
    <w:basedOn w:val="Normal"/>
    <w:next w:val="Normal"/>
    <w:uiPriority w:val="37"/>
    <w:unhideWhenUsed/>
    <w:rsid w:val="00FC6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831001">
      <w:bodyDiv w:val="1"/>
      <w:marLeft w:val="0"/>
      <w:marRight w:val="0"/>
      <w:marTop w:val="0"/>
      <w:marBottom w:val="0"/>
      <w:divBdr>
        <w:top w:val="none" w:sz="0" w:space="0" w:color="auto"/>
        <w:left w:val="none" w:sz="0" w:space="0" w:color="auto"/>
        <w:bottom w:val="none" w:sz="0" w:space="0" w:color="auto"/>
        <w:right w:val="none" w:sz="0" w:space="0" w:color="auto"/>
      </w:divBdr>
    </w:div>
    <w:div w:id="476342093">
      <w:bodyDiv w:val="1"/>
      <w:marLeft w:val="0"/>
      <w:marRight w:val="0"/>
      <w:marTop w:val="0"/>
      <w:marBottom w:val="0"/>
      <w:divBdr>
        <w:top w:val="none" w:sz="0" w:space="0" w:color="auto"/>
        <w:left w:val="none" w:sz="0" w:space="0" w:color="auto"/>
        <w:bottom w:val="none" w:sz="0" w:space="0" w:color="auto"/>
        <w:right w:val="none" w:sz="0" w:space="0" w:color="auto"/>
      </w:divBdr>
    </w:div>
    <w:div w:id="875124414">
      <w:bodyDiv w:val="1"/>
      <w:marLeft w:val="0"/>
      <w:marRight w:val="0"/>
      <w:marTop w:val="0"/>
      <w:marBottom w:val="0"/>
      <w:divBdr>
        <w:top w:val="none" w:sz="0" w:space="0" w:color="auto"/>
        <w:left w:val="none" w:sz="0" w:space="0" w:color="auto"/>
        <w:bottom w:val="none" w:sz="0" w:space="0" w:color="auto"/>
        <w:right w:val="none" w:sz="0" w:space="0" w:color="auto"/>
      </w:divBdr>
    </w:div>
    <w:div w:id="991520216">
      <w:bodyDiv w:val="1"/>
      <w:marLeft w:val="0"/>
      <w:marRight w:val="0"/>
      <w:marTop w:val="0"/>
      <w:marBottom w:val="0"/>
      <w:divBdr>
        <w:top w:val="none" w:sz="0" w:space="0" w:color="auto"/>
        <w:left w:val="none" w:sz="0" w:space="0" w:color="auto"/>
        <w:bottom w:val="none" w:sz="0" w:space="0" w:color="auto"/>
        <w:right w:val="none" w:sz="0" w:space="0" w:color="auto"/>
      </w:divBdr>
    </w:div>
    <w:div w:id="1011253109">
      <w:bodyDiv w:val="1"/>
      <w:marLeft w:val="0"/>
      <w:marRight w:val="0"/>
      <w:marTop w:val="0"/>
      <w:marBottom w:val="0"/>
      <w:divBdr>
        <w:top w:val="none" w:sz="0" w:space="0" w:color="auto"/>
        <w:left w:val="none" w:sz="0" w:space="0" w:color="auto"/>
        <w:bottom w:val="none" w:sz="0" w:space="0" w:color="auto"/>
        <w:right w:val="none" w:sz="0" w:space="0" w:color="auto"/>
      </w:divBdr>
    </w:div>
    <w:div w:id="1073771703">
      <w:bodyDiv w:val="1"/>
      <w:marLeft w:val="0"/>
      <w:marRight w:val="0"/>
      <w:marTop w:val="0"/>
      <w:marBottom w:val="0"/>
      <w:divBdr>
        <w:top w:val="none" w:sz="0" w:space="0" w:color="auto"/>
        <w:left w:val="none" w:sz="0" w:space="0" w:color="auto"/>
        <w:bottom w:val="none" w:sz="0" w:space="0" w:color="auto"/>
        <w:right w:val="none" w:sz="0" w:space="0" w:color="auto"/>
      </w:divBdr>
    </w:div>
    <w:div w:id="1185095065">
      <w:bodyDiv w:val="1"/>
      <w:marLeft w:val="0"/>
      <w:marRight w:val="0"/>
      <w:marTop w:val="0"/>
      <w:marBottom w:val="0"/>
      <w:divBdr>
        <w:top w:val="none" w:sz="0" w:space="0" w:color="auto"/>
        <w:left w:val="none" w:sz="0" w:space="0" w:color="auto"/>
        <w:bottom w:val="none" w:sz="0" w:space="0" w:color="auto"/>
        <w:right w:val="none" w:sz="0" w:space="0" w:color="auto"/>
      </w:divBdr>
    </w:div>
    <w:div w:id="1409618465">
      <w:bodyDiv w:val="1"/>
      <w:marLeft w:val="0"/>
      <w:marRight w:val="0"/>
      <w:marTop w:val="0"/>
      <w:marBottom w:val="0"/>
      <w:divBdr>
        <w:top w:val="none" w:sz="0" w:space="0" w:color="auto"/>
        <w:left w:val="none" w:sz="0" w:space="0" w:color="auto"/>
        <w:bottom w:val="none" w:sz="0" w:space="0" w:color="auto"/>
        <w:right w:val="none" w:sz="0" w:space="0" w:color="auto"/>
      </w:divBdr>
    </w:div>
    <w:div w:id="1533571642">
      <w:bodyDiv w:val="1"/>
      <w:marLeft w:val="0"/>
      <w:marRight w:val="0"/>
      <w:marTop w:val="0"/>
      <w:marBottom w:val="0"/>
      <w:divBdr>
        <w:top w:val="none" w:sz="0" w:space="0" w:color="auto"/>
        <w:left w:val="none" w:sz="0" w:space="0" w:color="auto"/>
        <w:bottom w:val="none" w:sz="0" w:space="0" w:color="auto"/>
        <w:right w:val="none" w:sz="0" w:space="0" w:color="auto"/>
      </w:divBdr>
    </w:div>
    <w:div w:id="1711030924">
      <w:bodyDiv w:val="1"/>
      <w:marLeft w:val="0"/>
      <w:marRight w:val="0"/>
      <w:marTop w:val="0"/>
      <w:marBottom w:val="0"/>
      <w:divBdr>
        <w:top w:val="none" w:sz="0" w:space="0" w:color="auto"/>
        <w:left w:val="none" w:sz="0" w:space="0" w:color="auto"/>
        <w:bottom w:val="none" w:sz="0" w:space="0" w:color="auto"/>
        <w:right w:val="none" w:sz="0" w:space="0" w:color="auto"/>
      </w:divBdr>
    </w:div>
    <w:div w:id="1764959739">
      <w:bodyDiv w:val="1"/>
      <w:marLeft w:val="0"/>
      <w:marRight w:val="0"/>
      <w:marTop w:val="0"/>
      <w:marBottom w:val="0"/>
      <w:divBdr>
        <w:top w:val="none" w:sz="0" w:space="0" w:color="auto"/>
        <w:left w:val="none" w:sz="0" w:space="0" w:color="auto"/>
        <w:bottom w:val="none" w:sz="0" w:space="0" w:color="auto"/>
        <w:right w:val="none" w:sz="0" w:space="0" w:color="auto"/>
      </w:divBdr>
    </w:div>
    <w:div w:id="1807160218">
      <w:bodyDiv w:val="1"/>
      <w:marLeft w:val="0"/>
      <w:marRight w:val="0"/>
      <w:marTop w:val="0"/>
      <w:marBottom w:val="0"/>
      <w:divBdr>
        <w:top w:val="none" w:sz="0" w:space="0" w:color="auto"/>
        <w:left w:val="none" w:sz="0" w:space="0" w:color="auto"/>
        <w:bottom w:val="none" w:sz="0" w:space="0" w:color="auto"/>
        <w:right w:val="none" w:sz="0" w:space="0" w:color="auto"/>
      </w:divBdr>
    </w:div>
    <w:div w:id="1927419567">
      <w:bodyDiv w:val="1"/>
      <w:marLeft w:val="0"/>
      <w:marRight w:val="0"/>
      <w:marTop w:val="0"/>
      <w:marBottom w:val="0"/>
      <w:divBdr>
        <w:top w:val="none" w:sz="0" w:space="0" w:color="auto"/>
        <w:left w:val="none" w:sz="0" w:space="0" w:color="auto"/>
        <w:bottom w:val="none" w:sz="0" w:space="0" w:color="auto"/>
        <w:right w:val="none" w:sz="0" w:space="0" w:color="auto"/>
      </w:divBdr>
    </w:div>
    <w:div w:id="197872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RESEARCH\Papers\ij9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Dan19</b:Tag>
    <b:SourceType>JournalArticle</b:SourceType>
    <b:Guid>{2B090440-6E1A-4B73-A4FC-782F970F3354}</b:Guid>
    <b:Title>Block-Cloud: The new paradigm of Cloud Computing</b:Title>
    <b:Year>2019</b:Year>
    <b:Author>
      <b:Author>
        <b:NameList>
          <b:Person>
            <b:Last>CEARNĂU</b:Last>
            <b:First>Dan-Cristian</b:First>
          </b:Person>
        </b:NameList>
      </b:Author>
    </b:Author>
    <b:JournalName>Economy Informatics</b:JournalName>
    <b:Volume>19</b:Volume>
    <b:Issue>1/2019</b:Issue>
    <b:RefOrder>1</b:RefOrder>
  </b:Source>
  <b:Source>
    <b:Tag>Rav20</b:Tag>
    <b:SourceType>JournalArticle</b:SourceType>
    <b:Guid>{22C68629-D41E-4727-A30B-95FB2914923A}</b:Guid>
    <b:Title>Blockchain-based Database to Ensure Data Integrity</b:Title>
    <b:Year>2020</b:Year>
    <b:Author>
      <b:Author>
        <b:NameList>
          <b:Person>
            <b:Last>Ravishankar</b:Last>
            <b:First>Dr.B.</b:First>
          </b:Person>
          <b:Person>
            <b:Last> Kulkarni</b:Last>
            <b:First>Prateek</b:First>
          </b:Person>
          <b:Person>
            <b:First>Vishnudas M V,</b:First>
          </b:Person>
        </b:NameList>
      </b:Author>
    </b:Author>
    <b:RefOrder>2</b:RefOrder>
  </b:Source>
  <b:Source>
    <b:Tag>Nis18</b:Tag>
    <b:SourceType>JournalArticle</b:SourceType>
    <b:Guid>{EC4F1FD7-A6DC-42CA-A493-8DF3FF7B54C7}</b:Guid>
    <b:Author>
      <b:Author>
        <b:NameList>
          <b:Person>
            <b:Last>Nishant.G.Hulwan</b:Last>
          </b:Person>
          <b:Person>
            <b:Last> Chavan</b:Last>
            <b:First>Prof. Sachin</b:First>
          </b:Person>
        </b:NameList>
      </b:Author>
    </b:Author>
    <b:Title>BLOCKCHAIN-BASED SECURITY ARCHITECTURE FOR DISTRIBUTED CLOUD STORAGE </b:Title>
    <b:JournalName>International Journal of Advanced Research in Computer Science</b:JournalName>
    <b:Year>2018</b:Year>
    <b:Volume>9</b:Volume>
    <b:Issue>6</b:Issue>
    <b:RefOrder>3</b:RefOrder>
  </b:Source>
  <b:Source>
    <b:Tag>Ari18</b:Tag>
    <b:SourceType>JournalArticle</b:SourceType>
    <b:Guid>{69721113-B41C-4957-BA1B-4BCBEF9E9CFD}</b:Guid>
    <b:Author>
      <b:Author>
        <b:NameList>
          <b:Person>
            <b:Last>Sari</b:Last>
            <b:First>Arif</b:First>
          </b:Person>
        </b:NameList>
      </b:Author>
    </b:Author>
    <b:Title>Use of Blockchain in Strengthening Cybersecurity And Protecting Privacy</b:Title>
    <b:JournalName>International Journal of Engineering and Information Systems (IJEAIS)</b:JournalName>
    <b:Year>2018</b:Year>
    <b:Pages> 59-66</b:Pages>
    <b:Volume>2</b:Volume>
    <b:Issue>12</b:Issue>
    <b:RefOrder>4</b:RefOrder>
  </b:Source>
  <b:Source>
    <b:Tag>Sim19</b:Tag>
    <b:SourceType>JournalArticle</b:SourceType>
    <b:Guid>{68282C98-9351-4F52-A7FF-FF2AAB8C2D19}</b:Guid>
    <b:Author>
      <b:Author>
        <b:NameList>
          <b:Person>
            <b:Last>Sarmah</b:Last>
            <b:First>Simanta</b:First>
            <b:Middle>Shekhar</b:Middle>
          </b:Person>
        </b:NameList>
      </b:Author>
    </b:Author>
    <b:Title>Application of Blockchain in Cloud Computing</b:Title>
    <b:Year>2019</b:Year>
    <b:Volume>8</b:Volume>
    <b:Issue>12</b:Issue>
    <b:RefOrder>5</b:RefOrder>
  </b:Source>
  <b:Source>
    <b:Tag>Gae20</b:Tag>
    <b:SourceType>JournalArticle</b:SourceType>
    <b:Guid>{0797270A-5CC7-433A-AE78-3146935AB814}</b:Guid>
    <b:Title>Blockchain-based Database to Ensure Data Integrity in Cloud Computing Environments</b:Title>
    <b:Year>2020</b:Year>
    <b:Author>
      <b:Author>
        <b:NameList>
          <b:Person>
            <b:Last>Gaetani</b:Last>
            <b:First>Edoardo</b:First>
          </b:Person>
          <b:Person>
            <b:Last> Aniello</b:Last>
            <b:First>Leonardo</b:First>
          </b:Person>
          <b:Person>
            <b:Last> Baldoni</b:Last>
            <b:First> Roberto</b:First>
          </b:Person>
          <b:Person>
            <b:Last> Lombardi</b:Last>
            <b:First>Federico</b:First>
          </b:Person>
          <b:Person>
            <b:Last>Margheri</b:Last>
            <b:First>Andrea </b:First>
          </b:Person>
          <b:Person>
            <b:Last> Sassone</b:Last>
            <b:First>Vladimiro</b:First>
          </b:Person>
        </b:NameList>
      </b:Author>
    </b:Author>
    <b:RefOrder>6</b:RefOrder>
  </b:Source>
  <b:Source>
    <b:Tag>Par17</b:Tag>
    <b:SourceType>JournalArticle</b:SourceType>
    <b:Guid>{9DEF3633-FA0E-4A24-9A49-63F49DD8C284}</b:Guid>
    <b:Author>
      <b:Author>
        <b:NameList>
          <b:Person>
            <b:Last>Park</b:Last>
            <b:First>Jin</b:First>
            <b:Middle>Ho</b:Middle>
          </b:Person>
          <b:Person>
            <b:Last>Park</b:Last>
            <b:Middle>Hyuk </b:Middle>
            <b:First>Jong </b:First>
          </b:Person>
        </b:NameList>
      </b:Author>
    </b:Author>
    <b:Title>Blockchain Security in Cloud Computing: Use Cases, Challenges, and Solutions</b:Title>
    <b:Year>2017</b:Year>
    <b:Volume>9</b:Volume>
    <b:Issue>164</b:Issue>
    <b:RefOrder>7</b:RefOrder>
  </b:Source>
  <b:Source>
    <b:Tag>ANG15</b:Tag>
    <b:SourceType>JournalArticle</b:SourceType>
    <b:Guid>{F8B20CF4-ED80-4F32-A229-25B88A5D2949}</b:Guid>
    <b:Author>
      <b:Author>
        <b:NameList>
          <b:Person>
            <b:Last>ANGSÉUS</b:Last>
            <b:First>JOHAN</b:First>
          </b:Person>
          <b:Person>
            <b:Last>BJUGÅRD</b:Last>
            <b:First>ADRIAN </b:First>
          </b:Person>
          <b:Person>
            <b:Middle>HEDMAN</b:Middle>
            <b:First>WILHELM </b:First>
          </b:Person>
          <b:Person>
            <b:Last>LINDSKOGEN</b:Last>
            <b:First>JOHAN </b:First>
          </b:Person>
          <b:Person>
            <b:Last> NYBERG</b:Last>
            <b:First>OSKAR</b:First>
          </b:Person>
          <b:Person>
            <b:Last>TORSTENSSON</b:Last>
            <b:First>JOEL </b:First>
          </b:Person>
        </b:NameList>
      </b:Author>
    </b:Author>
    <b:Title>Decentralized Cloud Computing Platforms</b:Title>
    <b:JournalName>Building a Global Marketplace for Computing Power</b:JournalName>
    <b:Year>2015</b:Year>
    <b:RefOrder>8</b:RefOrder>
  </b:Source>
</b:Sources>
</file>

<file path=customXml/itemProps1.xml><?xml version="1.0" encoding="utf-8"?>
<ds:datastoreItem xmlns:ds="http://schemas.openxmlformats.org/officeDocument/2006/customXml" ds:itemID="{C6261273-856F-4E54-AB2B-AEC6A7BEA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ij99</Template>
  <TotalTime>0</TotalTime>
  <Pages>6</Pages>
  <Words>2407</Words>
  <Characters>13721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Brown University</Company>
  <LinksUpToDate>false</LinksUpToDate>
  <CharactersWithSpaces>16096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cs0ske</dc:creator>
  <cp:keywords/>
  <cp:lastModifiedBy>BEGANG GODWIN NTHUBU</cp:lastModifiedBy>
  <cp:revision>2</cp:revision>
  <cp:lastPrinted>2012-01-19T10:58:00Z</cp:lastPrinted>
  <dcterms:created xsi:type="dcterms:W3CDTF">2021-01-14T07:21:00Z</dcterms:created>
  <dcterms:modified xsi:type="dcterms:W3CDTF">2021-01-14T07:21:00Z</dcterms:modified>
</cp:coreProperties>
</file>